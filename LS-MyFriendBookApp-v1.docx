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33D" w:rsidRDefault="005D44A7" w:rsidP="00C47EA7">
      <w:pPr>
        <w:pStyle w:val="berschrift1"/>
      </w:pPr>
      <w:r>
        <w:t>Lernziele</w:t>
      </w:r>
    </w:p>
    <w:p w:rsidR="008336A9" w:rsidRDefault="008336A9" w:rsidP="008B127C">
      <w:pPr>
        <w:pStyle w:val="Listenabsatz"/>
        <w:numPr>
          <w:ilvl w:val="0"/>
          <w:numId w:val="1"/>
        </w:numPr>
      </w:pPr>
      <w:r>
        <w:t>Entwickeln .NET Core Konsolenanwendung zur Datenverwaltung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 xml:space="preserve">Benutzerinteraktion mit </w:t>
      </w:r>
      <w:r w:rsidR="008336A9">
        <w:t>Kommandomenü steuern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>Konzept einer gezielten Methodenstruktur nutzen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 xml:space="preserve">Datentyp </w:t>
      </w:r>
      <w:r w:rsidRPr="005D44A7">
        <w:rPr>
          <w:i/>
        </w:rPr>
        <w:t>String</w:t>
      </w:r>
      <w:r>
        <w:t xml:space="preserve"> </w:t>
      </w:r>
      <w:r w:rsidR="008336A9">
        <w:t>und Verarbeitungsmethoden verwenden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 xml:space="preserve">Arrays zur internen Datenhaltung </w:t>
      </w:r>
      <w:r w:rsidR="008336A9">
        <w:t>nutzen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 xml:space="preserve">Datentyp </w:t>
      </w:r>
      <w:proofErr w:type="spellStart"/>
      <w:r w:rsidRPr="005D44A7">
        <w:rPr>
          <w:i/>
        </w:rPr>
        <w:t>Char</w:t>
      </w:r>
      <w:proofErr w:type="spellEnd"/>
      <w:r w:rsidR="008336A9">
        <w:t xml:space="preserve">, </w:t>
      </w:r>
      <w:r>
        <w:t>Zeichensätze und Codepages kennen lernen</w:t>
      </w:r>
    </w:p>
    <w:p w:rsidR="005D44A7" w:rsidRDefault="005D44A7" w:rsidP="008B127C">
      <w:pPr>
        <w:pStyle w:val="Listenabsatz"/>
        <w:numPr>
          <w:ilvl w:val="0"/>
          <w:numId w:val="1"/>
        </w:numPr>
      </w:pPr>
      <w:r>
        <w:t xml:space="preserve">Dateiablage in </w:t>
      </w:r>
      <w:r w:rsidR="008336A9">
        <w:t>Textzeilenformat</w:t>
      </w:r>
      <w:r>
        <w:t xml:space="preserve"> programmieren</w:t>
      </w:r>
    </w:p>
    <w:p w:rsidR="005D44A7" w:rsidRPr="00C47EA7" w:rsidRDefault="005D44A7" w:rsidP="00C47EA7">
      <w:pPr>
        <w:pStyle w:val="berschrift1"/>
      </w:pPr>
      <w:r w:rsidRPr="00C47EA7">
        <w:t>Voraussetzungen</w:t>
      </w:r>
    </w:p>
    <w:p w:rsidR="005D44A7" w:rsidRDefault="005D44A7" w:rsidP="008B127C">
      <w:pPr>
        <w:pStyle w:val="Listenabsatz"/>
        <w:numPr>
          <w:ilvl w:val="0"/>
          <w:numId w:val="2"/>
        </w:numPr>
      </w:pPr>
      <w:r>
        <w:t xml:space="preserve">Erste </w:t>
      </w:r>
      <w:r w:rsidR="008B127C">
        <w:t xml:space="preserve">C# </w:t>
      </w:r>
      <w:r>
        <w:t>Konsolenanwendung mit Interaktion bereits entwickelt (z.B. Taschenrechner)</w:t>
      </w:r>
    </w:p>
    <w:p w:rsidR="005D44A7" w:rsidRPr="005D44A7" w:rsidRDefault="005D44A7" w:rsidP="008B127C">
      <w:pPr>
        <w:pStyle w:val="Listenabsatz"/>
        <w:numPr>
          <w:ilvl w:val="0"/>
          <w:numId w:val="2"/>
        </w:numPr>
      </w:pPr>
      <w:r>
        <w:t>Nutzung von geeigneten Programmierbüchern zu C#</w:t>
      </w:r>
    </w:p>
    <w:p w:rsidR="008B127C" w:rsidRDefault="005D44A7" w:rsidP="00C47EA7">
      <w:pPr>
        <w:pStyle w:val="berschrift1"/>
      </w:pPr>
      <w:r>
        <w:t>Format</w:t>
      </w:r>
    </w:p>
    <w:p w:rsidR="008B127C" w:rsidRDefault="008B127C" w:rsidP="008B127C">
      <w:pPr>
        <w:pStyle w:val="Listenabsatz"/>
        <w:numPr>
          <w:ilvl w:val="0"/>
          <w:numId w:val="3"/>
        </w:numPr>
      </w:pPr>
      <w:r>
        <w:t>Programmstruktur und Benutzerinteraktion wird vorgegeben</w:t>
      </w:r>
    </w:p>
    <w:p w:rsidR="008B127C" w:rsidRDefault="008B127C" w:rsidP="008B127C">
      <w:pPr>
        <w:pStyle w:val="Listenabsatz"/>
        <w:numPr>
          <w:ilvl w:val="0"/>
          <w:numId w:val="3"/>
        </w:numPr>
      </w:pPr>
      <w:r>
        <w:t>Die Entwicklung erfolgt in Lernschritten stufenweise bis zur fertigen Anwendung</w:t>
      </w:r>
    </w:p>
    <w:p w:rsidR="008B127C" w:rsidRDefault="008B127C" w:rsidP="008B127C">
      <w:pPr>
        <w:pStyle w:val="Listenabsatz"/>
        <w:numPr>
          <w:ilvl w:val="0"/>
          <w:numId w:val="3"/>
        </w:numPr>
      </w:pPr>
      <w:r>
        <w:t>Zu den Lernschritten werden passend Lerninhalte beigesteuert</w:t>
      </w:r>
    </w:p>
    <w:p w:rsidR="008336A9" w:rsidRPr="008B127C" w:rsidRDefault="008336A9" w:rsidP="008B127C">
      <w:pPr>
        <w:pStyle w:val="Listenabsatz"/>
        <w:numPr>
          <w:ilvl w:val="0"/>
          <w:numId w:val="3"/>
        </w:numPr>
      </w:pPr>
      <w:r>
        <w:t>Einzelne Aufgaben setzten den Übungsfokus</w:t>
      </w:r>
    </w:p>
    <w:p w:rsidR="008B127C" w:rsidRDefault="008B127C" w:rsidP="00C47EA7">
      <w:pPr>
        <w:pStyle w:val="berschrift1"/>
      </w:pPr>
      <w:r>
        <w:t>Arbeitsweise</w:t>
      </w:r>
    </w:p>
    <w:p w:rsidR="008B127C" w:rsidRDefault="008B127C" w:rsidP="008B127C">
      <w:pPr>
        <w:pStyle w:val="Listenabsatz"/>
        <w:numPr>
          <w:ilvl w:val="0"/>
          <w:numId w:val="4"/>
        </w:numPr>
      </w:pPr>
      <w:r>
        <w:t xml:space="preserve">Partnerarbeit mit stetigem Wechsel an der Tastatur (Programmierer </w:t>
      </w:r>
      <w:r>
        <w:sym w:font="Wingdings" w:char="F0DF"/>
      </w:r>
      <w:r>
        <w:sym w:font="Wingdings" w:char="F0E0"/>
      </w:r>
      <w:r>
        <w:t xml:space="preserve"> Berater/Prüfer)</w:t>
      </w:r>
    </w:p>
    <w:p w:rsidR="008B127C" w:rsidRDefault="008B127C" w:rsidP="008B127C">
      <w:pPr>
        <w:pStyle w:val="Listenabsatz"/>
        <w:numPr>
          <w:ilvl w:val="0"/>
          <w:numId w:val="4"/>
        </w:numPr>
      </w:pPr>
      <w:r>
        <w:t xml:space="preserve">Die Teilergebnisse werden stufenweise </w:t>
      </w:r>
      <w:r w:rsidR="008336A9">
        <w:t>gesichert</w:t>
      </w:r>
    </w:p>
    <w:p w:rsidR="00D24481" w:rsidRDefault="002404B8" w:rsidP="007A06A4">
      <w:pPr>
        <w:pStyle w:val="Listenabsatz"/>
        <w:numPr>
          <w:ilvl w:val="0"/>
          <w:numId w:val="4"/>
        </w:numPr>
      </w:pPr>
      <w:r>
        <w:t xml:space="preserve">Die Studierenden führen ein </w:t>
      </w:r>
      <w:r w:rsidR="008336A9">
        <w:t>Arbeitsprotokoll</w:t>
      </w:r>
      <w:r w:rsidR="007A06A4">
        <w:t xml:space="preserve"> (</w:t>
      </w:r>
      <w:r w:rsidR="007A06A4" w:rsidRPr="00D24481">
        <w:rPr>
          <w:i/>
        </w:rPr>
        <w:t>LS</w:t>
      </w:r>
      <w:r w:rsidR="002E7C24" w:rsidRPr="00D24481">
        <w:rPr>
          <w:i/>
        </w:rPr>
        <w:t>-</w:t>
      </w:r>
      <w:r w:rsidR="007A06A4" w:rsidRPr="00D24481">
        <w:rPr>
          <w:i/>
        </w:rPr>
        <w:t>MyFriendBookApp</w:t>
      </w:r>
      <w:r w:rsidR="002E7C24" w:rsidRPr="00D24481">
        <w:rPr>
          <w:i/>
        </w:rPr>
        <w:t>-</w:t>
      </w:r>
      <w:r w:rsidR="007A06A4" w:rsidRPr="00D24481">
        <w:rPr>
          <w:i/>
        </w:rPr>
        <w:t>Tagebuch.xlsx</w:t>
      </w:r>
      <w:r w:rsidR="007A06A4">
        <w:t>)</w:t>
      </w:r>
    </w:p>
    <w:p w:rsidR="00D24481" w:rsidRPr="008B127C" w:rsidRDefault="00D24481" w:rsidP="007A06A4">
      <w:pPr>
        <w:pStyle w:val="Listenabsatz"/>
        <w:numPr>
          <w:ilvl w:val="0"/>
          <w:numId w:val="4"/>
        </w:numPr>
      </w:pPr>
      <w:r>
        <w:t>Zu den Übungen ist ein fortlaufendes Textdokument pro Partnergruppe für die Ergebnisse zu pflegen</w:t>
      </w:r>
    </w:p>
    <w:p w:rsidR="008B127C" w:rsidRDefault="008B127C" w:rsidP="00C47EA7">
      <w:pPr>
        <w:pStyle w:val="berschrift1"/>
      </w:pPr>
      <w:r w:rsidRPr="008B127C">
        <w:t>Lernschritte</w:t>
      </w:r>
    </w:p>
    <w:p w:rsidR="007A06A4" w:rsidRDefault="008B127C" w:rsidP="00C47EA7">
      <w:pPr>
        <w:pStyle w:val="berschrift2"/>
      </w:pPr>
      <w:r w:rsidRPr="008B127C">
        <w:t>Funktionale Anforderungen</w:t>
      </w:r>
    </w:p>
    <w:p w:rsidR="00F25005" w:rsidRDefault="00F25005" w:rsidP="00F25005">
      <w:r>
        <w:t>Das UML</w:t>
      </w:r>
      <w:r w:rsidR="002E7C24">
        <w:t>-</w:t>
      </w:r>
      <w:r>
        <w:t xml:space="preserve">Anwendungsfalldiagramm </w:t>
      </w:r>
      <w:r w:rsidR="004E5C0B">
        <w:t xml:space="preserve">(Bild1) </w:t>
      </w:r>
      <w:r>
        <w:t>zeigt die geforderten Funktionen des Programms. Dieses Diagramm ist für den deutschsprachigen Anwender angefertigt. Ein Leser ohne Programmierkenntnisse kann es verstehen.</w:t>
      </w:r>
    </w:p>
    <w:p w:rsidR="00F25005" w:rsidRDefault="002709F9" w:rsidP="00F25005">
      <w:pPr>
        <w:rPr>
          <w:sz w:val="16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8pt;height:191.05pt">
            <v:imagedata r:id="rId9" o:title="MyFriendBookApp"/>
          </v:shape>
        </w:pict>
      </w:r>
      <w:r w:rsidR="006E41EB">
        <w:t xml:space="preserve"> </w:t>
      </w:r>
      <w:r w:rsidR="00F25005" w:rsidRPr="006E41EB">
        <w:rPr>
          <w:sz w:val="16"/>
        </w:rPr>
        <w:t xml:space="preserve">Bild 1 </w:t>
      </w:r>
      <w:r w:rsidR="00D24481">
        <w:rPr>
          <w:sz w:val="16"/>
        </w:rPr>
        <w:t>–</w:t>
      </w:r>
      <w:r w:rsidR="00F25005" w:rsidRPr="006E41EB">
        <w:rPr>
          <w:sz w:val="16"/>
        </w:rPr>
        <w:t xml:space="preserve"> Anwendungsfalldiagramm</w:t>
      </w:r>
    </w:p>
    <w:p w:rsidR="00D24481" w:rsidRPr="00D24481" w:rsidRDefault="00E901B8" w:rsidP="00F25005">
      <w:pPr>
        <w:rPr>
          <w:sz w:val="16"/>
        </w:rPr>
      </w:pPr>
      <w:r>
        <w:rPr>
          <w:b/>
        </w:rPr>
        <w:lastRenderedPageBreak/>
        <w:t>Recherche</w:t>
      </w:r>
      <w:r w:rsidR="00D24481" w:rsidRPr="00D24481">
        <w:rPr>
          <w:b/>
        </w:rPr>
        <w:t>:</w:t>
      </w:r>
      <w:r w:rsidR="00D24481">
        <w:br/>
      </w:r>
      <w:r w:rsidR="00D24481" w:rsidRPr="00D24481">
        <w:t>Recherchieren Sie zu UML</w:t>
      </w:r>
      <w:r w:rsidR="00D24481">
        <w:t>: Wofür steht UML</w:t>
      </w:r>
      <w:r w:rsidR="00C47EA7">
        <w:t xml:space="preserve">. </w:t>
      </w:r>
      <w:r w:rsidR="00D24481">
        <w:t>Welches ist die aktuelle Version der UML, Wie viele Diagrammarten gibt es zurzeit. Zu welcher Kategorie gehören Anwendungsfalldiagramme der UML.</w:t>
      </w:r>
    </w:p>
    <w:p w:rsidR="00A4698E" w:rsidRDefault="00A4698E" w:rsidP="00C47EA7">
      <w:pPr>
        <w:pStyle w:val="berschrift2"/>
      </w:pPr>
      <w:r>
        <w:t>Daten der Anwendung</w:t>
      </w:r>
    </w:p>
    <w:p w:rsidR="00A4698E" w:rsidRDefault="00A4698E" w:rsidP="001D0A11">
      <w:r>
        <w:t>Kontaktdaten soll</w:t>
      </w:r>
      <w:r w:rsidR="001D0A11">
        <w:t>en</w:t>
      </w:r>
      <w:r>
        <w:t xml:space="preserve"> nach Vor- und Nachname </w:t>
      </w:r>
      <w:r w:rsidR="001D0A11">
        <w:t xml:space="preserve">geführt werden. Beliebige </w:t>
      </w:r>
      <w:r w:rsidR="005F0858">
        <w:t xml:space="preserve">weitere Attribute </w:t>
      </w:r>
      <w:r w:rsidR="001D0A11">
        <w:t xml:space="preserve">sollen zusätzlich </w:t>
      </w:r>
      <w:r w:rsidR="005F0858">
        <w:t xml:space="preserve">als Textwerte </w:t>
      </w:r>
      <w:r w:rsidR="001D0A11">
        <w:t xml:space="preserve">möglich sein, aber ohne geforderte Anzahl oder vorgegebenen Zweck. Denkbar sind damit nach Bedarf etwa Texte wie </w:t>
      </w:r>
      <w:r>
        <w:t>Telefon</w:t>
      </w:r>
      <w:r w:rsidR="001D0A11">
        <w:t xml:space="preserve">, </w:t>
      </w:r>
      <w:r>
        <w:t>Email</w:t>
      </w:r>
      <w:r w:rsidR="001D0A11">
        <w:t>, A</w:t>
      </w:r>
      <w:r>
        <w:t>dresse</w:t>
      </w:r>
      <w:r w:rsidR="001D0A11">
        <w:t xml:space="preserve"> oder Notizen:</w:t>
      </w:r>
    </w:p>
    <w:p w:rsidR="005F0858" w:rsidRDefault="005F0858" w:rsidP="005F0858">
      <w:pPr>
        <w:rPr>
          <w:rFonts w:ascii="Courier New" w:hAnsi="Courier New" w:cs="Courier New"/>
        </w:rPr>
      </w:pPr>
      <w:r w:rsidRPr="005F0858">
        <w:rPr>
          <w:rStyle w:val="nc"/>
        </w:rPr>
        <w:t>Kontakt als E</w:t>
      </w:r>
      <w:r w:rsidR="001D0A11" w:rsidRPr="005F0858">
        <w:rPr>
          <w:rStyle w:val="nc"/>
        </w:rPr>
        <w:t>BNF</w:t>
      </w:r>
      <w:r w:rsidRPr="005F0858">
        <w:rPr>
          <w:rStyle w:val="nc"/>
        </w:rPr>
        <w:t xml:space="preserve"> dargestellt:</w:t>
      </w:r>
      <w:r w:rsidRPr="005F0858">
        <w:rPr>
          <w:rStyle w:val="nc"/>
        </w:rPr>
        <w:br/>
      </w:r>
      <w:r>
        <w:rPr>
          <w:rStyle w:val="k"/>
          <w:rFonts w:ascii="Courier New" w:hAnsi="Courier New" w:cs="Courier New"/>
        </w:rPr>
        <w:br/>
      </w:r>
      <w:r w:rsidR="00C47EA7">
        <w:rPr>
          <w:rStyle w:val="k"/>
          <w:rFonts w:ascii="Courier New" w:hAnsi="Courier New" w:cs="Courier New"/>
        </w:rPr>
        <w:t>Kontakte = {</w:t>
      </w:r>
      <w:r w:rsidR="00C47EA7" w:rsidRPr="005F0858">
        <w:rPr>
          <w:rStyle w:val="k"/>
          <w:rFonts w:ascii="Courier New" w:hAnsi="Courier New" w:cs="Courier New"/>
        </w:rPr>
        <w:t>Kontakt</w:t>
      </w:r>
      <w:r w:rsidR="00C47EA7">
        <w:rPr>
          <w:rStyle w:val="k"/>
          <w:rFonts w:ascii="Courier New" w:hAnsi="Courier New" w:cs="Courier New"/>
        </w:rPr>
        <w:t>}</w:t>
      </w:r>
      <w:proofErr w:type="gramStart"/>
      <w:r w:rsidR="00C47EA7">
        <w:rPr>
          <w:rStyle w:val="k"/>
          <w:rFonts w:ascii="Courier New" w:hAnsi="Courier New" w:cs="Courier New"/>
        </w:rPr>
        <w:t>;</w:t>
      </w:r>
      <w:proofErr w:type="gramEnd"/>
      <w:r w:rsidR="00C47EA7">
        <w:rPr>
          <w:rStyle w:val="k"/>
          <w:rFonts w:ascii="Courier New" w:hAnsi="Courier New" w:cs="Courier New"/>
        </w:rPr>
        <w:br/>
      </w:r>
      <w:r w:rsidRPr="005F0858">
        <w:rPr>
          <w:rStyle w:val="k"/>
          <w:rFonts w:ascii="Courier New" w:hAnsi="Courier New" w:cs="Courier New"/>
        </w:rPr>
        <w:t xml:space="preserve">Kontakt </w:t>
      </w:r>
      <w:r w:rsidRPr="005F0858">
        <w:rPr>
          <w:rStyle w:val="o"/>
          <w:rFonts w:ascii="Courier New" w:hAnsi="Courier New" w:cs="Courier New"/>
        </w:rPr>
        <w:t>=</w:t>
      </w:r>
      <w:r w:rsidRPr="005F0858">
        <w:rPr>
          <w:rFonts w:ascii="Courier New" w:hAnsi="Courier New" w:cs="Courier New"/>
        </w:rPr>
        <w:t xml:space="preserve"> (Vorname, Nachname) | (Vorname) | (Nachname)</w:t>
      </w:r>
      <w:r w:rsidR="004F0A06">
        <w:rPr>
          <w:rFonts w:ascii="Courier New" w:hAnsi="Courier New" w:cs="Courier New"/>
        </w:rPr>
        <w:t>,</w:t>
      </w:r>
      <w:r w:rsidR="00DF5892">
        <w:rPr>
          <w:rFonts w:ascii="Courier New" w:hAnsi="Courier New" w:cs="Courier New"/>
        </w:rPr>
        <w:t xml:space="preserve"> </w:t>
      </w:r>
      <w:r w:rsidRPr="005F0858">
        <w:rPr>
          <w:rFonts w:ascii="Courier New" w:hAnsi="Courier New" w:cs="Courier New"/>
        </w:rPr>
        <w:t>{Attribut}</w:t>
      </w:r>
      <w:r w:rsidR="00C47EA7">
        <w:rPr>
          <w:rFonts w:ascii="Courier New" w:hAnsi="Courier New" w:cs="Courier New"/>
        </w:rPr>
        <w:t>;</w:t>
      </w:r>
    </w:p>
    <w:p w:rsidR="005F0858" w:rsidRPr="005F0858" w:rsidRDefault="00E901B8" w:rsidP="005F0858">
      <w:r>
        <w:rPr>
          <w:b/>
        </w:rPr>
        <w:t>Recherche</w:t>
      </w:r>
      <w:r w:rsidR="005F0858" w:rsidRPr="005F0858">
        <w:rPr>
          <w:b/>
        </w:rPr>
        <w:t>:</w:t>
      </w:r>
      <w:r w:rsidR="00D24481">
        <w:br/>
      </w:r>
      <w:r w:rsidR="005F0858">
        <w:t>Recherchieren Sie BNF und EBNF</w:t>
      </w:r>
      <w:r w:rsidR="00D24481">
        <w:t xml:space="preserve"> im Vergleich</w:t>
      </w:r>
      <w:r w:rsidR="005F0858">
        <w:t>, entschlüsseln Sie die Kontaktdefinition oben und notieren Sie die</w:t>
      </w:r>
      <w:r w:rsidR="00D24481">
        <w:t>se dann in Form der BNF</w:t>
      </w:r>
    </w:p>
    <w:p w:rsidR="004E5C0B" w:rsidRDefault="004E5C0B" w:rsidP="00C47EA7">
      <w:pPr>
        <w:pStyle w:val="berschrift2"/>
      </w:pPr>
      <w:r>
        <w:t>Methodenstruktur</w:t>
      </w:r>
    </w:p>
    <w:p w:rsidR="004A0105" w:rsidRPr="004A0105" w:rsidRDefault="004A0105" w:rsidP="004A0105">
      <w:r>
        <w:t>Die Funktionen des Programms</w:t>
      </w:r>
      <w:r w:rsidR="002049CD">
        <w:t xml:space="preserve"> </w:t>
      </w:r>
      <w:r>
        <w:t xml:space="preserve">werden </w:t>
      </w:r>
      <w:r w:rsidR="002049CD">
        <w:t xml:space="preserve">in </w:t>
      </w:r>
      <w:r>
        <w:t xml:space="preserve">eigenen Methoden implementiert. Die Hauptmethode </w:t>
      </w:r>
      <w:r w:rsidRPr="004A0105">
        <w:rPr>
          <w:i/>
        </w:rPr>
        <w:t>Main( )</w:t>
      </w:r>
      <w:r>
        <w:t xml:space="preserve"> beinhaltet ein</w:t>
      </w:r>
      <w:r w:rsidR="002E7C24">
        <w:t>e</w:t>
      </w:r>
      <w:r>
        <w:t xml:space="preserve"> </w:t>
      </w:r>
      <w:r w:rsidR="002E7C24">
        <w:t>Eingabemöglichkeit für Suchtext oder Kommandooptionen</w:t>
      </w:r>
      <w:r>
        <w:t xml:space="preserve">, </w:t>
      </w:r>
      <w:r w:rsidR="002E7C24">
        <w:t xml:space="preserve">über </w:t>
      </w:r>
      <w:r w:rsidR="005C02B1">
        <w:t>welche die</w:t>
      </w:r>
      <w:r>
        <w:t xml:space="preserve"> Funktionen des P</w:t>
      </w:r>
      <w:r w:rsidR="002049CD">
        <w:t xml:space="preserve">rogramms durch den Anwender genutzt werden können. </w:t>
      </w:r>
      <w:r w:rsidR="00A4698E">
        <w:t>Die i</w:t>
      </w:r>
      <w:r w:rsidR="00C02811">
        <w:t>n Tabelle 1 dargestellte</w:t>
      </w:r>
      <w:r w:rsidR="00A4698E">
        <w:t>n</w:t>
      </w:r>
      <w:r w:rsidR="00C02811">
        <w:t xml:space="preserve"> </w:t>
      </w:r>
      <w:r w:rsidR="002049CD">
        <w:t xml:space="preserve">Methoden sind </w:t>
      </w:r>
      <w:r w:rsidR="00C02811">
        <w:t xml:space="preserve">vorgegeben und entsprechend </w:t>
      </w:r>
      <w:r w:rsidR="00A4698E">
        <w:t xml:space="preserve">den </w:t>
      </w:r>
      <w:r w:rsidR="00D24481">
        <w:t xml:space="preserve">folgenden </w:t>
      </w:r>
      <w:r w:rsidR="00A4698E">
        <w:t xml:space="preserve">Lernschritten </w:t>
      </w:r>
      <w:r w:rsidR="002049CD">
        <w:t>zu realisieren</w:t>
      </w:r>
      <w:r w:rsidR="00C02811">
        <w:t xml:space="preserve">. Die weitern Kapitel beschreiben </w:t>
      </w:r>
      <w:r w:rsidR="00C47EA7">
        <w:t xml:space="preserve">dabei </w:t>
      </w:r>
      <w:r w:rsidR="00C02811">
        <w:t>die Anforderungen an die einzelnen Methoden.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3969"/>
        <w:gridCol w:w="3149"/>
      </w:tblGrid>
      <w:tr w:rsidR="004E5C0B" w:rsidTr="004A0105">
        <w:tc>
          <w:tcPr>
            <w:tcW w:w="2943" w:type="dxa"/>
            <w:shd w:val="clear" w:color="auto" w:fill="99FF99"/>
          </w:tcPr>
          <w:p w:rsidR="004E5C0B" w:rsidRDefault="006E41EB" w:rsidP="004E5C0B">
            <w:r>
              <w:t>Funktion im Anwendungsfalldiagramm</w:t>
            </w:r>
          </w:p>
        </w:tc>
        <w:tc>
          <w:tcPr>
            <w:tcW w:w="3969" w:type="dxa"/>
            <w:shd w:val="clear" w:color="auto" w:fill="99FF99"/>
          </w:tcPr>
          <w:p w:rsidR="004A0105" w:rsidRDefault="004E5C0B" w:rsidP="004E5C0B">
            <w:r>
              <w:t>M</w:t>
            </w:r>
            <w:r w:rsidR="004A0105">
              <w:t>ethode im</w:t>
            </w:r>
          </w:p>
          <w:p w:rsidR="004E5C0B" w:rsidRDefault="004E5C0B" w:rsidP="004E5C0B">
            <w:r>
              <w:t>Quellcode</w:t>
            </w:r>
          </w:p>
        </w:tc>
        <w:tc>
          <w:tcPr>
            <w:tcW w:w="3149" w:type="dxa"/>
            <w:shd w:val="clear" w:color="auto" w:fill="99FF99"/>
          </w:tcPr>
          <w:p w:rsidR="004E5C0B" w:rsidRDefault="004E5C0B" w:rsidP="004E5C0B"/>
        </w:tc>
      </w:tr>
      <w:tr w:rsidR="004A0105" w:rsidTr="004A0105">
        <w:tc>
          <w:tcPr>
            <w:tcW w:w="2943" w:type="dxa"/>
          </w:tcPr>
          <w:p w:rsidR="004A0105" w:rsidRDefault="002E7C24" w:rsidP="004E5C0B">
            <w:r>
              <w:t>---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Main</w:t>
            </w:r>
            <w:r w:rsidR="003962CA">
              <w:t>( )</w:t>
            </w:r>
          </w:p>
        </w:tc>
        <w:tc>
          <w:tcPr>
            <w:tcW w:w="3149" w:type="dxa"/>
          </w:tcPr>
          <w:p w:rsidR="004A0105" w:rsidRDefault="005C02B1" w:rsidP="005C02B1">
            <w:r>
              <w:t>Hauptprogramm mit Startbild</w:t>
            </w:r>
          </w:p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Hilfe anzeigen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ShowHelp</w:t>
            </w:r>
            <w:proofErr w:type="spellEnd"/>
            <w:r w:rsidR="003962CA">
              <w:t>( )</w:t>
            </w:r>
          </w:p>
        </w:tc>
        <w:tc>
          <w:tcPr>
            <w:tcW w:w="3149" w:type="dxa"/>
          </w:tcPr>
          <w:p w:rsidR="004A0105" w:rsidRDefault="005C02B1" w:rsidP="004E5C0B">
            <w:r>
              <w:t>Bedienungshilfe</w:t>
            </w:r>
          </w:p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Kontakt zufügen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ContactAdd</w:t>
            </w:r>
            <w:proofErr w:type="spellEnd"/>
            <w:r w:rsidR="003962CA">
              <w:t>( )</w:t>
            </w:r>
          </w:p>
        </w:tc>
        <w:tc>
          <w:tcPr>
            <w:tcW w:w="3149" w:type="dxa"/>
          </w:tcPr>
          <w:p w:rsidR="004A0105" w:rsidRDefault="004A0105" w:rsidP="004E5C0B"/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Kontakt suchen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ContactSearch</w:t>
            </w:r>
            <w:proofErr w:type="spellEnd"/>
            <w:r w:rsidRPr="001D373B">
              <w:t>(</w:t>
            </w:r>
            <w:proofErr w:type="spellStart"/>
            <w:r w:rsidRPr="001D373B">
              <w:t>string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pattern</w:t>
            </w:r>
            <w:proofErr w:type="spellEnd"/>
            <w:r w:rsidRPr="001D373B">
              <w:t>)</w:t>
            </w:r>
          </w:p>
        </w:tc>
        <w:tc>
          <w:tcPr>
            <w:tcW w:w="3149" w:type="dxa"/>
          </w:tcPr>
          <w:p w:rsidR="004A0105" w:rsidRDefault="004A0105" w:rsidP="004E5C0B">
            <w:r>
              <w:t xml:space="preserve">Suchtext </w:t>
            </w:r>
            <w:r>
              <w:sym w:font="Wingdings" w:char="F0E0"/>
            </w:r>
            <w:r>
              <w:t xml:space="preserve"> Ergebnisliste</w:t>
            </w:r>
          </w:p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Kontakt bearbeiten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ContactEdit</w:t>
            </w:r>
            <w:proofErr w:type="spellEnd"/>
            <w:r w:rsidRPr="001D373B">
              <w:t>(</w:t>
            </w:r>
            <w:proofErr w:type="spellStart"/>
            <w:r w:rsidRPr="001D373B">
              <w:t>int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index</w:t>
            </w:r>
            <w:proofErr w:type="spellEnd"/>
            <w:r w:rsidRPr="001D373B">
              <w:t>)</w:t>
            </w:r>
          </w:p>
        </w:tc>
        <w:tc>
          <w:tcPr>
            <w:tcW w:w="3149" w:type="dxa"/>
          </w:tcPr>
          <w:p w:rsidR="004A0105" w:rsidRDefault="004A0105" w:rsidP="004E5C0B">
            <w:r>
              <w:t>Index der Anzeige</w:t>
            </w:r>
          </w:p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Kontakt löschen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ContactRemove</w:t>
            </w:r>
            <w:proofErr w:type="spellEnd"/>
            <w:r w:rsidRPr="001D373B">
              <w:t>(</w:t>
            </w:r>
            <w:proofErr w:type="spellStart"/>
            <w:r w:rsidRPr="001D373B">
              <w:t>int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index</w:t>
            </w:r>
            <w:proofErr w:type="spellEnd"/>
            <w:r w:rsidRPr="001D373B">
              <w:t>)</w:t>
            </w:r>
          </w:p>
        </w:tc>
        <w:tc>
          <w:tcPr>
            <w:tcW w:w="3149" w:type="dxa"/>
          </w:tcPr>
          <w:p w:rsidR="004A0105" w:rsidRDefault="004A0105" w:rsidP="00386322">
            <w:r>
              <w:t>Index der Anzeige</w:t>
            </w:r>
          </w:p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Excel CSV</w:t>
            </w:r>
            <w:r w:rsidR="002E7C24">
              <w:t>-</w:t>
            </w:r>
            <w:r w:rsidRPr="00AC1013">
              <w:t>Datei importieren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ExcelImport</w:t>
            </w:r>
            <w:proofErr w:type="spellEnd"/>
            <w:r w:rsidRPr="001D373B">
              <w:t>(</w:t>
            </w:r>
            <w:proofErr w:type="spellStart"/>
            <w:r w:rsidRPr="001D373B">
              <w:t>string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path</w:t>
            </w:r>
            <w:proofErr w:type="spellEnd"/>
            <w:r w:rsidRPr="001D373B">
              <w:t>)</w:t>
            </w:r>
          </w:p>
        </w:tc>
        <w:tc>
          <w:tcPr>
            <w:tcW w:w="3149" w:type="dxa"/>
          </w:tcPr>
          <w:p w:rsidR="004A0105" w:rsidRDefault="004A0105" w:rsidP="004E5C0B"/>
        </w:tc>
      </w:tr>
      <w:tr w:rsidR="004A0105" w:rsidTr="004A0105">
        <w:tc>
          <w:tcPr>
            <w:tcW w:w="2943" w:type="dxa"/>
          </w:tcPr>
          <w:p w:rsidR="004A0105" w:rsidRPr="00AC1013" w:rsidRDefault="004A0105" w:rsidP="00386322">
            <w:r w:rsidRPr="00AC1013">
              <w:t>Excel CSV</w:t>
            </w:r>
            <w:r w:rsidR="002E7C24">
              <w:t>-</w:t>
            </w:r>
            <w:r w:rsidRPr="00AC1013">
              <w:t>Datei exportieren</w:t>
            </w:r>
          </w:p>
        </w:tc>
        <w:tc>
          <w:tcPr>
            <w:tcW w:w="3969" w:type="dxa"/>
          </w:tcPr>
          <w:p w:rsidR="004A0105" w:rsidRPr="001D373B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ExcelExport</w:t>
            </w:r>
            <w:proofErr w:type="spellEnd"/>
            <w:r w:rsidRPr="001D373B">
              <w:t>(</w:t>
            </w:r>
            <w:proofErr w:type="spellStart"/>
            <w:r w:rsidRPr="001D373B">
              <w:t>string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path</w:t>
            </w:r>
            <w:proofErr w:type="spellEnd"/>
            <w:r w:rsidRPr="001D373B">
              <w:t>)</w:t>
            </w:r>
          </w:p>
        </w:tc>
        <w:tc>
          <w:tcPr>
            <w:tcW w:w="3149" w:type="dxa"/>
          </w:tcPr>
          <w:p w:rsidR="004A0105" w:rsidRDefault="004A0105" w:rsidP="004E5C0B"/>
        </w:tc>
      </w:tr>
      <w:tr w:rsidR="004A0105" w:rsidTr="004A0105">
        <w:tc>
          <w:tcPr>
            <w:tcW w:w="2943" w:type="dxa"/>
          </w:tcPr>
          <w:p w:rsidR="004A0105" w:rsidRDefault="004A0105" w:rsidP="00386322">
            <w:r w:rsidRPr="00AC1013">
              <w:t>Änderungen speichern</w:t>
            </w:r>
          </w:p>
        </w:tc>
        <w:tc>
          <w:tcPr>
            <w:tcW w:w="3969" w:type="dxa"/>
          </w:tcPr>
          <w:p w:rsidR="004A0105" w:rsidRDefault="004A0105" w:rsidP="00386322">
            <w:proofErr w:type="spellStart"/>
            <w:r w:rsidRPr="001D373B">
              <w:t>static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void</w:t>
            </w:r>
            <w:proofErr w:type="spellEnd"/>
            <w:r w:rsidRPr="001D373B">
              <w:t xml:space="preserve"> </w:t>
            </w:r>
            <w:proofErr w:type="spellStart"/>
            <w:r w:rsidRPr="001D373B">
              <w:t>SaveAll</w:t>
            </w:r>
            <w:proofErr w:type="spellEnd"/>
            <w:r w:rsidR="003962CA">
              <w:t>( )</w:t>
            </w:r>
          </w:p>
        </w:tc>
        <w:tc>
          <w:tcPr>
            <w:tcW w:w="3149" w:type="dxa"/>
          </w:tcPr>
          <w:p w:rsidR="004A0105" w:rsidRDefault="002049CD" w:rsidP="004E5C0B">
            <w:r>
              <w:t>Auf Wunsch des Anwenders</w:t>
            </w:r>
          </w:p>
        </w:tc>
      </w:tr>
    </w:tbl>
    <w:p w:rsidR="00C02811" w:rsidRDefault="00C02811" w:rsidP="00C02811">
      <w:r>
        <w:t>Tabelle 1 – Programmfunktionen und Methodenstruktur</w:t>
      </w:r>
    </w:p>
    <w:p w:rsidR="002049CD" w:rsidRDefault="002049CD" w:rsidP="00C47EA7">
      <w:pPr>
        <w:pStyle w:val="berschrift2"/>
      </w:pPr>
      <w:r>
        <w:t>Programmerstellung</w:t>
      </w:r>
    </w:p>
    <w:p w:rsidR="00C02811" w:rsidRDefault="00117EC3" w:rsidP="002049CD">
      <w:r w:rsidRPr="00117EC3">
        <w:rPr>
          <w:b/>
        </w:rPr>
        <w:t>Aufgabe:</w:t>
      </w:r>
      <w:r>
        <w:br/>
      </w:r>
      <w:r w:rsidR="002049CD">
        <w:t xml:space="preserve">Erstellen Sie ein neues </w:t>
      </w:r>
      <w:r w:rsidR="002049CD" w:rsidRPr="00C02811">
        <w:rPr>
          <w:i/>
        </w:rPr>
        <w:t>.NET Core C# Konsolenprojekt</w:t>
      </w:r>
      <w:r w:rsidR="002049CD">
        <w:t>.</w:t>
      </w:r>
      <w:r w:rsidR="00C02811">
        <w:br/>
        <w:t xml:space="preserve">Das Projekt soll den Namen </w:t>
      </w:r>
      <w:proofErr w:type="spellStart"/>
      <w:r w:rsidR="00C02811" w:rsidRPr="00C02811">
        <w:rPr>
          <w:b/>
          <w:i/>
        </w:rPr>
        <w:t>MyContactBookApp</w:t>
      </w:r>
      <w:proofErr w:type="spellEnd"/>
      <w:r w:rsidR="00C02811">
        <w:t xml:space="preserve"> bekommen.</w:t>
      </w:r>
    </w:p>
    <w:p w:rsidR="00631367" w:rsidRDefault="002709F9" w:rsidP="002049CD">
      <w:r>
        <w:t>Nutzen Sie diesmal das .NET Core CLI (Command Line Interface) zunächst ohne Visual S</w:t>
      </w:r>
      <w:r w:rsidR="00631367">
        <w:t>tudio wie folgt.</w:t>
      </w:r>
      <w:r w:rsidR="00631367">
        <w:br/>
        <w:t>Hierbei lernen Sie das Programm „</w:t>
      </w:r>
      <w:r w:rsidR="00631367" w:rsidRPr="00631367">
        <w:rPr>
          <w:i/>
        </w:rPr>
        <w:t>dotnet.exe</w:t>
      </w:r>
      <w:r w:rsidR="00631367">
        <w:t>“ kennen.</w:t>
      </w:r>
    </w:p>
    <w:p w:rsidR="002709F9" w:rsidRDefault="002709F9" w:rsidP="00631367">
      <w:pPr>
        <w:pStyle w:val="Listenabsatz"/>
        <w:numPr>
          <w:ilvl w:val="0"/>
          <w:numId w:val="14"/>
        </w:numPr>
      </w:pPr>
      <w:r>
        <w:t xml:space="preserve">Verzeichnis </w:t>
      </w:r>
      <w:proofErr w:type="spellStart"/>
      <w:r w:rsidRPr="00631367">
        <w:rPr>
          <w:i/>
        </w:rPr>
        <w:t>MyContactBookApp</w:t>
      </w:r>
      <w:proofErr w:type="spellEnd"/>
      <w:r w:rsidRPr="002709F9">
        <w:t xml:space="preserve"> anlegen und dort </w:t>
      </w:r>
      <w:r>
        <w:t>eine Kommandozeilenbox öffnen</w:t>
      </w:r>
    </w:p>
    <w:p w:rsidR="00631367" w:rsidRDefault="00631367" w:rsidP="00631367">
      <w:pPr>
        <w:pStyle w:val="Listenabsatz"/>
        <w:numPr>
          <w:ilvl w:val="0"/>
          <w:numId w:val="14"/>
        </w:numPr>
      </w:pPr>
      <w:r>
        <w:t>Befehl „</w:t>
      </w:r>
      <w:proofErr w:type="spellStart"/>
      <w:r w:rsidRPr="00631367">
        <w:t>dotnet</w:t>
      </w:r>
      <w:proofErr w:type="spellEnd"/>
      <w:r w:rsidRPr="00631367">
        <w:t xml:space="preserve"> </w:t>
      </w:r>
      <w:proofErr w:type="spellStart"/>
      <w:r w:rsidRPr="00631367">
        <w:t>new</w:t>
      </w:r>
      <w:proofErr w:type="spellEnd"/>
      <w:r w:rsidRPr="00631367">
        <w:t xml:space="preserve"> </w:t>
      </w:r>
      <w:proofErr w:type="spellStart"/>
      <w:r w:rsidRPr="00631367">
        <w:t>console</w:t>
      </w:r>
      <w:proofErr w:type="spellEnd"/>
      <w:r w:rsidRPr="00631367">
        <w:t xml:space="preserve"> -lang C#</w:t>
      </w:r>
      <w:r>
        <w:t xml:space="preserve">“ </w:t>
      </w:r>
      <w:r>
        <w:sym w:font="Wingdings" w:char="F0E0"/>
      </w:r>
      <w:r>
        <w:t xml:space="preserve"> .NET Core Projekt wird dort erzeugt</w:t>
      </w:r>
    </w:p>
    <w:p w:rsidR="00631367" w:rsidRDefault="00631367" w:rsidP="00631367">
      <w:pPr>
        <w:pStyle w:val="Listenabsatz"/>
        <w:numPr>
          <w:ilvl w:val="0"/>
          <w:numId w:val="14"/>
        </w:numPr>
      </w:pPr>
      <w:r>
        <w:t>Befehl „</w:t>
      </w:r>
      <w:proofErr w:type="spellStart"/>
      <w:r w:rsidRPr="00631367">
        <w:t>dotnet</w:t>
      </w:r>
      <w:proofErr w:type="spellEnd"/>
      <w:r w:rsidRPr="00631367">
        <w:t xml:space="preserve"> </w:t>
      </w:r>
      <w:proofErr w:type="spellStart"/>
      <w:r>
        <w:t>build</w:t>
      </w:r>
      <w:proofErr w:type="spellEnd"/>
      <w:r>
        <w:t xml:space="preserve">“ </w:t>
      </w:r>
      <w:r>
        <w:sym w:font="Wingdings" w:char="F0E0"/>
      </w:r>
      <w:r>
        <w:t xml:space="preserve"> .NET Core Projekt wird dort </w:t>
      </w:r>
      <w:r>
        <w:t>übersetzt</w:t>
      </w:r>
    </w:p>
    <w:p w:rsidR="00631367" w:rsidRDefault="00631367" w:rsidP="00631367">
      <w:pPr>
        <w:pStyle w:val="Listenabsatz"/>
        <w:numPr>
          <w:ilvl w:val="0"/>
          <w:numId w:val="14"/>
        </w:numPr>
      </w:pPr>
      <w:r>
        <w:t>Befehl „</w:t>
      </w:r>
      <w:proofErr w:type="spellStart"/>
      <w:r w:rsidRPr="00631367">
        <w:t>dotnet</w:t>
      </w:r>
      <w:proofErr w:type="spellEnd"/>
      <w:r w:rsidRPr="00631367">
        <w:t xml:space="preserve"> </w:t>
      </w:r>
      <w:proofErr w:type="spellStart"/>
      <w:r>
        <w:t>run</w:t>
      </w:r>
      <w:proofErr w:type="spellEnd"/>
      <w:r>
        <w:t xml:space="preserve">“ </w:t>
      </w:r>
      <w:r>
        <w:sym w:font="Wingdings" w:char="F0E0"/>
      </w:r>
      <w:r>
        <w:t xml:space="preserve"> .NET Core Projekt wird dort </w:t>
      </w:r>
      <w:r>
        <w:t>gestartet</w:t>
      </w:r>
    </w:p>
    <w:p w:rsidR="00631367" w:rsidRDefault="00631367" w:rsidP="00631367">
      <w:pPr>
        <w:pStyle w:val="Listenabsatz"/>
        <w:numPr>
          <w:ilvl w:val="0"/>
          <w:numId w:val="14"/>
        </w:numPr>
      </w:pPr>
      <w:r>
        <w:t>Befehl „</w:t>
      </w:r>
      <w:proofErr w:type="spellStart"/>
      <w:r w:rsidRPr="00631367">
        <w:t>dotnet</w:t>
      </w:r>
      <w:proofErr w:type="spellEnd"/>
      <w:r w:rsidRPr="00631367">
        <w:t xml:space="preserve"> </w:t>
      </w:r>
      <w:r>
        <w:t>-h</w:t>
      </w:r>
      <w:r>
        <w:t xml:space="preserve">“ </w:t>
      </w:r>
      <w:r>
        <w:sym w:font="Wingdings" w:char="F0E0"/>
      </w:r>
      <w:r>
        <w:t xml:space="preserve"> </w:t>
      </w:r>
      <w:r>
        <w:t xml:space="preserve">zeigt an, was </w:t>
      </w:r>
      <w:r w:rsidRPr="00631367">
        <w:rPr>
          <w:i/>
        </w:rPr>
        <w:t>dotnet.exe</w:t>
      </w:r>
      <w:r w:rsidRPr="00631367">
        <w:t xml:space="preserve"> </w:t>
      </w:r>
      <w:r>
        <w:t xml:space="preserve">noch </w:t>
      </w:r>
      <w:r w:rsidRPr="00631367">
        <w:t>alles anbietet</w:t>
      </w:r>
    </w:p>
    <w:p w:rsidR="00631367" w:rsidRDefault="00631367" w:rsidP="00631367">
      <w:pPr>
        <w:pStyle w:val="Listenabsatz"/>
        <w:numPr>
          <w:ilvl w:val="0"/>
          <w:numId w:val="14"/>
        </w:numPr>
      </w:pPr>
      <w:proofErr w:type="spellStart"/>
      <w:r>
        <w:t>Explorerdoppelklick</w:t>
      </w:r>
      <w:proofErr w:type="spellEnd"/>
      <w:r>
        <w:t xml:space="preserve"> auf </w:t>
      </w:r>
      <w:r>
        <w:t>„</w:t>
      </w:r>
      <w:proofErr w:type="spellStart"/>
      <w:r w:rsidRPr="00631367">
        <w:rPr>
          <w:i/>
        </w:rPr>
        <w:t>MyContactBookApp</w:t>
      </w:r>
      <w:r w:rsidRPr="00631367">
        <w:rPr>
          <w:i/>
        </w:rPr>
        <w:t>.csproj</w:t>
      </w:r>
      <w:proofErr w:type="spellEnd"/>
      <w:r w:rsidRPr="00631367">
        <w:rPr>
          <w:i/>
        </w:rPr>
        <w:t>“</w:t>
      </w:r>
      <w:r w:rsidRPr="00631367">
        <w:t xml:space="preserve"> startet Visual Studio</w:t>
      </w:r>
    </w:p>
    <w:p w:rsidR="002049CD" w:rsidRPr="002049CD" w:rsidRDefault="002049CD" w:rsidP="002049CD">
      <w:r>
        <w:t xml:space="preserve">Hinweis: Wir werden ab jetzt nicht mehr das herkömmliche </w:t>
      </w:r>
      <w:r w:rsidRPr="00C02811">
        <w:rPr>
          <w:i/>
        </w:rPr>
        <w:t>.NET Framework</w:t>
      </w:r>
      <w:r w:rsidR="00C02811">
        <w:t>,</w:t>
      </w:r>
      <w:r>
        <w:t xml:space="preserve"> sondern das plattformunabhängige </w:t>
      </w:r>
      <w:r w:rsidRPr="00117EC3">
        <w:rPr>
          <w:b/>
          <w:i/>
        </w:rPr>
        <w:t>.NET Core</w:t>
      </w:r>
      <w:r w:rsidRPr="00C02811">
        <w:rPr>
          <w:i/>
        </w:rPr>
        <w:t xml:space="preserve"> Framework</w:t>
      </w:r>
      <w:r w:rsidR="00C02811">
        <w:t xml:space="preserve"> nutzen. Auf den Schulrechnern ist es bereits als Version 2.1 installiert. Sie müssen es ggf. auf Ihrem eigenen System mit dem </w:t>
      </w:r>
      <w:r w:rsidR="00C02811" w:rsidRPr="00C02811">
        <w:rPr>
          <w:i/>
        </w:rPr>
        <w:t>Visual Studio Installer</w:t>
      </w:r>
      <w:r w:rsidR="00C02811">
        <w:t xml:space="preserve"> nachinstallieren.</w:t>
      </w:r>
    </w:p>
    <w:p w:rsidR="007A06A4" w:rsidRDefault="000A4860" w:rsidP="00C47EA7">
      <w:pPr>
        <w:pStyle w:val="berschrift2"/>
      </w:pPr>
      <w:r>
        <w:lastRenderedPageBreak/>
        <w:t>Hauptprogramm</w:t>
      </w:r>
      <w:r w:rsidR="0013021D">
        <w:t xml:space="preserve"> und Hilfefunktion</w:t>
      </w:r>
    </w:p>
    <w:p w:rsidR="005C02B1" w:rsidRDefault="002049CD" w:rsidP="002049CD">
      <w:r>
        <w:t xml:space="preserve">Nach </w:t>
      </w:r>
      <w:r w:rsidR="005C02B1">
        <w:t xml:space="preserve">dem </w:t>
      </w:r>
      <w:r>
        <w:t>Starten der Anw</w:t>
      </w:r>
      <w:r w:rsidR="00C02811">
        <w:t xml:space="preserve">endung soll folgende einfache Oberfläche erscheinen, von der aus der Anwender </w:t>
      </w:r>
      <w:r w:rsidR="00117EC3">
        <w:t xml:space="preserve">später </w:t>
      </w:r>
      <w:r w:rsidR="00C02811">
        <w:t xml:space="preserve">direkt Kontakte suchen kann oder </w:t>
      </w:r>
      <w:r w:rsidR="005C02B1">
        <w:t>Programmfunktionen per Kommandooption nutzen kann. Der Rahmen des Konsolenfensters trägt den Titel des Programms. Ebenso erscheint eine Titelzeile im Textbereich.</w:t>
      </w:r>
    </w:p>
    <w:p w:rsidR="000A4860" w:rsidRDefault="000A4860" w:rsidP="002049CD">
      <w:r>
        <w:t>Zunächst werden die Hilfefunktion, das Programmende und ein Entwicklungshinweis ausgegeben, wie es aus dem folgenden Bild 2 ersichtlich wird.</w:t>
      </w:r>
    </w:p>
    <w:p w:rsidR="002E7C24" w:rsidRDefault="000A4860" w:rsidP="002049CD">
      <w:r>
        <w:rPr>
          <w:noProof/>
          <w:lang w:eastAsia="de-DE"/>
        </w:rPr>
        <w:drawing>
          <wp:inline distT="0" distB="0" distL="0" distR="0" wp14:anchorId="49102E3E" wp14:editId="0CCACC5B">
            <wp:extent cx="3413157" cy="4655842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80" cy="46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7C24">
        <w:t xml:space="preserve"> Bild 2 </w:t>
      </w:r>
      <w:r>
        <w:t>–</w:t>
      </w:r>
      <w:r w:rsidR="002E7C24">
        <w:t xml:space="preserve"> S</w:t>
      </w:r>
      <w:r w:rsidR="005C02B1">
        <w:t>tartbild</w:t>
      </w:r>
      <w:r>
        <w:t xml:space="preserve"> und Hilfefunktion</w:t>
      </w:r>
    </w:p>
    <w:p w:rsidR="000A4860" w:rsidRDefault="005C02B1" w:rsidP="002049CD">
      <w:r>
        <w:t xml:space="preserve">Mit dem Kommandosymbol </w:t>
      </w:r>
      <w:r w:rsidR="00117EC3">
        <w:t>„</w:t>
      </w:r>
      <w:r>
        <w:t>?</w:t>
      </w:r>
      <w:r w:rsidR="00117EC3">
        <w:t>“</w:t>
      </w:r>
      <w:r>
        <w:t xml:space="preserve"> erhält der Anwender eine Hilfefunktion über alle Möglichkeiten.</w:t>
      </w:r>
      <w:r>
        <w:br/>
        <w:t xml:space="preserve">Ferner kann der Anwender hier das Programmierteam </w:t>
      </w:r>
      <w:r w:rsidR="00117EC3">
        <w:t xml:space="preserve">(Ihre Namen) </w:t>
      </w:r>
      <w:r>
        <w:t>sehen und di</w:t>
      </w:r>
      <w:r w:rsidR="00117EC3">
        <w:t>e aktuelle Version der Software, die mit 1 beginnt und mit jedem lauffähigen Zwischenstand hochgezählt werden soll.</w:t>
      </w:r>
      <w:r w:rsidR="000A4860">
        <w:t xml:space="preserve"> </w:t>
      </w:r>
    </w:p>
    <w:p w:rsidR="005C02B1" w:rsidRDefault="000A4860" w:rsidP="002049CD">
      <w:r>
        <w:t xml:space="preserve">Für die Anzeige der Hilfe soll die Methode </w:t>
      </w:r>
      <w:proofErr w:type="spellStart"/>
      <w:r w:rsidRPr="000A4860">
        <w:rPr>
          <w:i/>
        </w:rPr>
        <w:t>ShowHelp</w:t>
      </w:r>
      <w:proofErr w:type="spellEnd"/>
      <w:r w:rsidR="003962CA">
        <w:rPr>
          <w:i/>
        </w:rPr>
        <w:t>( )</w:t>
      </w:r>
      <w:r>
        <w:t xml:space="preserve"> s.o. </w:t>
      </w:r>
      <w:r w:rsidR="005E5C05">
        <w:t xml:space="preserve">Tabelle 1 </w:t>
      </w:r>
      <w:r>
        <w:t xml:space="preserve">implementiert werden und aus der Hauptmethode </w:t>
      </w:r>
      <w:r w:rsidRPr="000A4860">
        <w:rPr>
          <w:i/>
        </w:rPr>
        <w:t>Main</w:t>
      </w:r>
      <w:r w:rsidR="003962CA">
        <w:rPr>
          <w:i/>
        </w:rPr>
        <w:t>( )</w:t>
      </w:r>
      <w:r>
        <w:t xml:space="preserve"> aufgerufen werden, wenn der Anwender die Option „?“ mit der Eingabetaste abschickt.</w:t>
      </w:r>
    </w:p>
    <w:p w:rsidR="0013021D" w:rsidRDefault="0013021D" w:rsidP="002049CD">
      <w:r>
        <w:t>Das Bild 2 zeigt den Verlauf. Dort sind auch weitere erste Programmreaktionen zu sehen.</w:t>
      </w:r>
      <w:r>
        <w:br/>
        <w:t>Nach der Abschiedsnachricht muss der Anwender abschließend die Eingabetaste drücken.</w:t>
      </w:r>
    </w:p>
    <w:p w:rsidR="0013021D" w:rsidRDefault="0013021D" w:rsidP="002049CD">
      <w:r w:rsidRPr="0013021D">
        <w:rPr>
          <w:b/>
        </w:rPr>
        <w:t>Aufgabe:</w:t>
      </w:r>
      <w:r w:rsidRPr="0013021D">
        <w:br/>
      </w:r>
      <w:r w:rsidRPr="007C4744">
        <w:t xml:space="preserve">Implementieren Sie die Methoden </w:t>
      </w:r>
      <w:r w:rsidRPr="007C4744">
        <w:rPr>
          <w:i/>
        </w:rPr>
        <w:t>Main</w:t>
      </w:r>
      <w:r w:rsidR="003962CA">
        <w:rPr>
          <w:i/>
        </w:rPr>
        <w:t>( )</w:t>
      </w:r>
      <w:r w:rsidRPr="007C4744">
        <w:t xml:space="preserve"> und </w:t>
      </w:r>
      <w:proofErr w:type="spellStart"/>
      <w:r w:rsidRPr="007C4744">
        <w:rPr>
          <w:i/>
        </w:rPr>
        <w:t>ShowHelp</w:t>
      </w:r>
      <w:proofErr w:type="spellEnd"/>
      <w:r w:rsidR="003962CA">
        <w:rPr>
          <w:i/>
        </w:rPr>
        <w:t>( )</w:t>
      </w:r>
      <w:r w:rsidRPr="007C4744">
        <w:t xml:space="preserve"> geeignet, bis eine Interaktion à la Bild 2 möglich ist.</w:t>
      </w:r>
    </w:p>
    <w:p w:rsidR="007C4744" w:rsidRDefault="007C4744" w:rsidP="007C4744">
      <w:pPr>
        <w:pStyle w:val="berschrift2"/>
      </w:pPr>
      <w:r>
        <w:t>Alle Methoden anlegen mit Dummyfunktion</w:t>
      </w:r>
    </w:p>
    <w:p w:rsidR="007C4744" w:rsidRDefault="007C4744" w:rsidP="007C4744">
      <w:r w:rsidRPr="0013021D">
        <w:rPr>
          <w:b/>
        </w:rPr>
        <w:t>Aufgabe:</w:t>
      </w:r>
      <w:r w:rsidRPr="0013021D">
        <w:br/>
      </w:r>
      <w:r w:rsidRPr="007C4744">
        <w:t xml:space="preserve">Implementieren Sie die </w:t>
      </w:r>
      <w:r>
        <w:t xml:space="preserve">restlichen </w:t>
      </w:r>
      <w:r w:rsidRPr="007C4744">
        <w:t>Methoden</w:t>
      </w:r>
      <w:r>
        <w:t xml:space="preserve"> aus Tabelle 1 mit Dummyfunktion so, dass sie </w:t>
      </w:r>
      <w:r w:rsidR="00443097">
        <w:t xml:space="preserve">ggf. </w:t>
      </w:r>
      <w:r>
        <w:t xml:space="preserve">beim Aufruf eine Hinweiszeile wie </w:t>
      </w:r>
      <w:r w:rsidRPr="007C4744">
        <w:t xml:space="preserve">"Noch nicht fertig: </w:t>
      </w:r>
      <w:r>
        <w:t>…</w:t>
      </w:r>
      <w:r w:rsidRPr="007C4744">
        <w:t>"</w:t>
      </w:r>
      <w:r>
        <w:t xml:space="preserve"> ausgeben</w:t>
      </w:r>
      <w:r w:rsidR="00443097">
        <w:t xml:space="preserve"> würden</w:t>
      </w:r>
      <w:r>
        <w:t>.</w:t>
      </w:r>
    </w:p>
    <w:p w:rsidR="00443097" w:rsidRDefault="00443097" w:rsidP="00443097">
      <w:pPr>
        <w:pStyle w:val="berschrift2"/>
      </w:pPr>
      <w:r>
        <w:lastRenderedPageBreak/>
        <w:t>Eingabefunktion</w:t>
      </w:r>
    </w:p>
    <w:p w:rsidR="003962CA" w:rsidRDefault="00E901B8" w:rsidP="00B65DC1">
      <w:pPr>
        <w:rPr>
          <w:rStyle w:val="nc"/>
        </w:rPr>
      </w:pPr>
      <w:r w:rsidRPr="00E901B8">
        <w:t xml:space="preserve">Ein Kontakt soll als </w:t>
      </w:r>
      <w:r w:rsidRPr="00E901B8">
        <w:rPr>
          <w:i/>
        </w:rPr>
        <w:t>String-Array</w:t>
      </w:r>
      <w:r w:rsidRPr="00E901B8">
        <w:t xml:space="preserve"> </w:t>
      </w:r>
      <w:r>
        <w:t>(</w:t>
      </w:r>
      <w:proofErr w:type="spellStart"/>
      <w:r w:rsidRPr="00E901B8">
        <w:t>string</w:t>
      </w:r>
      <w:proofErr w:type="spellEnd"/>
      <w:r w:rsidRPr="00E901B8">
        <w:t>[ ]</w:t>
      </w:r>
      <w:r>
        <w:t>) realisiert werden. Das erste Element soll den Vornamen, das zweite Element soll den Nachnamen und alle weiteren sollen Elemente sollen die optionalen Attributwerte, falls vorhanden, enthalten</w:t>
      </w:r>
      <w:r w:rsidR="007431BA">
        <w:t>. S</w:t>
      </w:r>
      <w:r>
        <w:t xml:space="preserve">iehe auch oben </w:t>
      </w:r>
      <w:r w:rsidR="005E5C05">
        <w:t xml:space="preserve">die </w:t>
      </w:r>
      <w:r w:rsidRPr="005F0858">
        <w:rPr>
          <w:rStyle w:val="nc"/>
        </w:rPr>
        <w:t>EBNF</w:t>
      </w:r>
      <w:r>
        <w:rPr>
          <w:rStyle w:val="nc"/>
        </w:rPr>
        <w:t xml:space="preserve"> für Kontakte.</w:t>
      </w:r>
    </w:p>
    <w:p w:rsidR="00E901B8" w:rsidRPr="00E901B8" w:rsidRDefault="00E901B8" w:rsidP="00B65DC1">
      <w:r>
        <w:rPr>
          <w:rStyle w:val="nc"/>
        </w:rPr>
        <w:t xml:space="preserve">Vorname oder Nachname </w:t>
      </w:r>
      <w:r w:rsidR="003962CA">
        <w:rPr>
          <w:rStyle w:val="nc"/>
        </w:rPr>
        <w:t>darf</w:t>
      </w:r>
      <w:r>
        <w:rPr>
          <w:rStyle w:val="nc"/>
        </w:rPr>
        <w:t xml:space="preserve"> entfallen, also dann </w:t>
      </w:r>
      <w:r w:rsidRPr="003962CA">
        <w:rPr>
          <w:rStyle w:val="nc"/>
        </w:rPr>
        <w:t xml:space="preserve">ein </w:t>
      </w:r>
      <w:r w:rsidR="003962CA" w:rsidRPr="003962CA">
        <w:rPr>
          <w:rStyle w:val="nc"/>
        </w:rPr>
        <w:t>leerer</w:t>
      </w:r>
      <w:r w:rsidR="003962CA">
        <w:rPr>
          <w:rStyle w:val="nc"/>
          <w:i/>
        </w:rPr>
        <w:t xml:space="preserve"> String</w:t>
      </w:r>
      <w:r>
        <w:rPr>
          <w:rStyle w:val="nc"/>
        </w:rPr>
        <w:t xml:space="preserve"> im entsprechenden Array-Element.</w:t>
      </w:r>
    </w:p>
    <w:p w:rsidR="00311258" w:rsidRDefault="00E901B8" w:rsidP="00311258">
      <w:pPr>
        <w:rPr>
          <w:b/>
        </w:rPr>
      </w:pPr>
      <w:r w:rsidRPr="00311258">
        <w:rPr>
          <w:b/>
        </w:rPr>
        <w:t>Recherche:</w:t>
      </w:r>
    </w:p>
    <w:p w:rsidR="00311258" w:rsidRDefault="007431BA" w:rsidP="00311258">
      <w:pPr>
        <w:pStyle w:val="Listenabsatz"/>
        <w:numPr>
          <w:ilvl w:val="0"/>
          <w:numId w:val="11"/>
        </w:numPr>
      </w:pPr>
      <w:r w:rsidRPr="007431BA">
        <w:t>Was sind Arrays in C#</w:t>
      </w:r>
      <w:r>
        <w:t>?</w:t>
      </w:r>
    </w:p>
    <w:p w:rsidR="00311258" w:rsidRDefault="007431BA" w:rsidP="00311258">
      <w:pPr>
        <w:pStyle w:val="Listenabsatz"/>
        <w:numPr>
          <w:ilvl w:val="0"/>
          <w:numId w:val="11"/>
        </w:numPr>
      </w:pPr>
      <w:r w:rsidRPr="007431BA">
        <w:t xml:space="preserve">Was bedeutet </w:t>
      </w:r>
      <w:r>
        <w:t xml:space="preserve">dabei </w:t>
      </w:r>
      <w:r w:rsidRPr="007431BA">
        <w:t>typisiert?</w:t>
      </w:r>
    </w:p>
    <w:p w:rsidR="00311258" w:rsidRDefault="007431BA" w:rsidP="00311258">
      <w:pPr>
        <w:pStyle w:val="Listenabsatz"/>
        <w:numPr>
          <w:ilvl w:val="0"/>
          <w:numId w:val="11"/>
        </w:numPr>
      </w:pPr>
      <w:r w:rsidRPr="007431BA">
        <w:t>Welche elementaren Datentypen gibt es in C# außer String?</w:t>
      </w:r>
    </w:p>
    <w:p w:rsidR="00311258" w:rsidRDefault="007431BA" w:rsidP="00311258">
      <w:pPr>
        <w:pStyle w:val="Listenabsatz"/>
        <w:numPr>
          <w:ilvl w:val="0"/>
          <w:numId w:val="12"/>
        </w:numPr>
      </w:pPr>
      <w:r>
        <w:t xml:space="preserve">Was ist der Unterschied zwischen </w:t>
      </w:r>
      <w:proofErr w:type="spellStart"/>
      <w:r w:rsidRPr="00311258">
        <w:rPr>
          <w:i/>
        </w:rPr>
        <w:t>string</w:t>
      </w:r>
      <w:proofErr w:type="spellEnd"/>
      <w:r>
        <w:t xml:space="preserve"> und </w:t>
      </w:r>
      <w:r w:rsidRPr="00311258">
        <w:rPr>
          <w:i/>
        </w:rPr>
        <w:t>String</w:t>
      </w:r>
      <w:r>
        <w:t xml:space="preserve"> in C#?</w:t>
      </w:r>
    </w:p>
    <w:p w:rsidR="00311258" w:rsidRDefault="007431BA" w:rsidP="00311258">
      <w:pPr>
        <w:pStyle w:val="Listenabsatz"/>
        <w:numPr>
          <w:ilvl w:val="0"/>
          <w:numId w:val="12"/>
        </w:numPr>
      </w:pPr>
      <w:r>
        <w:t xml:space="preserve">Was bedeutet das C# Schlüsselwort </w:t>
      </w:r>
      <w:r w:rsidRPr="00311258">
        <w:rPr>
          <w:i/>
        </w:rPr>
        <w:t>null</w:t>
      </w:r>
      <w:r>
        <w:t>?</w:t>
      </w:r>
    </w:p>
    <w:p w:rsidR="00311258" w:rsidRDefault="003962CA" w:rsidP="00311258">
      <w:pPr>
        <w:pStyle w:val="Listenabsatz"/>
        <w:numPr>
          <w:ilvl w:val="0"/>
          <w:numId w:val="12"/>
        </w:numPr>
      </w:pPr>
      <w:r>
        <w:t xml:space="preserve">Welcher Unterschied besteht zwischen </w:t>
      </w:r>
      <w:r w:rsidRPr="00311258">
        <w:rPr>
          <w:i/>
        </w:rPr>
        <w:t>null</w:t>
      </w:r>
      <w:r>
        <w:t xml:space="preserve"> und Leertext?</w:t>
      </w:r>
    </w:p>
    <w:p w:rsidR="00311258" w:rsidRDefault="007431BA" w:rsidP="00311258">
      <w:pPr>
        <w:pStyle w:val="Listenabsatz"/>
        <w:numPr>
          <w:ilvl w:val="0"/>
          <w:numId w:val="12"/>
        </w:numPr>
      </w:pPr>
      <w:r>
        <w:t>Wie bestimme ich die Anzahl der Elemente eines Arrays?</w:t>
      </w:r>
    </w:p>
    <w:p w:rsidR="00311258" w:rsidRDefault="00311258" w:rsidP="00311258">
      <w:pPr>
        <w:pStyle w:val="Listenabsatz"/>
        <w:numPr>
          <w:ilvl w:val="0"/>
          <w:numId w:val="12"/>
        </w:numPr>
      </w:pPr>
      <w:r w:rsidRPr="00311258">
        <w:t xml:space="preserve">Welche Funktion hat die String-Methode </w:t>
      </w:r>
      <w:proofErr w:type="spellStart"/>
      <w:r w:rsidRPr="00311258">
        <w:rPr>
          <w:i/>
        </w:rPr>
        <w:t>IsNullOrWhiteSpace</w:t>
      </w:r>
      <w:proofErr w:type="spellEnd"/>
      <w:r w:rsidRPr="00311258">
        <w:rPr>
          <w:i/>
        </w:rPr>
        <w:t>()</w:t>
      </w:r>
      <w:r w:rsidRPr="00311258">
        <w:t>?</w:t>
      </w:r>
    </w:p>
    <w:p w:rsidR="00311258" w:rsidRDefault="00311258" w:rsidP="00311258">
      <w:pPr>
        <w:pStyle w:val="Listenabsatz"/>
        <w:numPr>
          <w:ilvl w:val="0"/>
          <w:numId w:val="12"/>
        </w:numPr>
      </w:pPr>
      <w:r>
        <w:t xml:space="preserve">Sie sollten die Methoden </w:t>
      </w:r>
      <w:proofErr w:type="spellStart"/>
      <w:r>
        <w:t>String.Trim</w:t>
      </w:r>
      <w:proofErr w:type="spellEnd"/>
      <w:r>
        <w:t xml:space="preserve">( ), </w:t>
      </w:r>
      <w:proofErr w:type="spellStart"/>
      <w:r>
        <w:t>String.TrimStart</w:t>
      </w:r>
      <w:proofErr w:type="spellEnd"/>
      <w:r>
        <w:t xml:space="preserve">( ), </w:t>
      </w:r>
      <w:proofErr w:type="spellStart"/>
      <w:r>
        <w:t>String.TrimEnd</w:t>
      </w:r>
      <w:proofErr w:type="spellEnd"/>
      <w:r>
        <w:t>( ) kennen?</w:t>
      </w:r>
    </w:p>
    <w:p w:rsidR="00311258" w:rsidRDefault="00311258" w:rsidP="00311258">
      <w:pPr>
        <w:pStyle w:val="Listenabsatz"/>
        <w:numPr>
          <w:ilvl w:val="0"/>
          <w:numId w:val="12"/>
        </w:numPr>
      </w:pPr>
      <w:r>
        <w:t>Was macht ein Aufruf von</w:t>
      </w:r>
      <w:r w:rsidRPr="00311258">
        <w:t xml:space="preserve"> </w:t>
      </w:r>
      <w:proofErr w:type="spellStart"/>
      <w:r>
        <w:t>s.</w:t>
      </w:r>
      <w:r w:rsidRPr="00311258">
        <w:t>Trim</w:t>
      </w:r>
      <w:proofErr w:type="spellEnd"/>
      <w:r w:rsidRPr="00311258">
        <w:t>(' ', '\t')</w:t>
      </w:r>
      <w:r>
        <w:t>?</w:t>
      </w:r>
    </w:p>
    <w:p w:rsidR="00A261C9" w:rsidRDefault="00A261C9" w:rsidP="00311258">
      <w:pPr>
        <w:pStyle w:val="Listenabsatz"/>
        <w:numPr>
          <w:ilvl w:val="0"/>
          <w:numId w:val="12"/>
        </w:numPr>
      </w:pPr>
      <w:r>
        <w:t xml:space="preserve">Was ist ein </w:t>
      </w:r>
      <w:r w:rsidRPr="00A261C9">
        <w:rPr>
          <w:i/>
        </w:rPr>
        <w:t>Jagged-Array</w:t>
      </w:r>
      <w:r>
        <w:t xml:space="preserve"> im Gegensatz zu einem 2-dimensionalen Array?</w:t>
      </w:r>
    </w:p>
    <w:p w:rsidR="00104388" w:rsidRDefault="007431BA" w:rsidP="007431BA">
      <w:pPr>
        <w:rPr>
          <w:color w:val="000000"/>
          <w:sz w:val="19"/>
          <w:szCs w:val="19"/>
        </w:rPr>
      </w:pPr>
      <w:r w:rsidRPr="007431BA">
        <w:t xml:space="preserve">Die Methode </w:t>
      </w:r>
      <w:proofErr w:type="spellStart"/>
      <w:r w:rsidRPr="003962CA">
        <w:rPr>
          <w:i/>
          <w:color w:val="000000"/>
          <w:sz w:val="19"/>
          <w:szCs w:val="19"/>
        </w:rPr>
        <w:t>ContactAdd</w:t>
      </w:r>
      <w:proofErr w:type="spellEnd"/>
      <w:r w:rsidR="003962CA">
        <w:rPr>
          <w:i/>
          <w:color w:val="000000"/>
          <w:sz w:val="19"/>
          <w:szCs w:val="19"/>
        </w:rPr>
        <w:t>( )</w:t>
      </w:r>
      <w:r w:rsidRPr="007431BA"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>soll</w:t>
      </w:r>
      <w:r w:rsidR="003962CA">
        <w:rPr>
          <w:color w:val="000000"/>
          <w:sz w:val="19"/>
          <w:szCs w:val="19"/>
        </w:rPr>
        <w:t xml:space="preserve"> intern</w:t>
      </w:r>
      <w:r>
        <w:rPr>
          <w:color w:val="000000"/>
          <w:sz w:val="19"/>
          <w:szCs w:val="19"/>
        </w:rPr>
        <w:t xml:space="preserve"> eine </w:t>
      </w:r>
      <w:proofErr w:type="spellStart"/>
      <w:r>
        <w:rPr>
          <w:color w:val="000000"/>
          <w:sz w:val="19"/>
          <w:szCs w:val="19"/>
        </w:rPr>
        <w:t>weiter</w:t>
      </w:r>
      <w:r w:rsidR="005E5C05">
        <w:rPr>
          <w:color w:val="000000"/>
          <w:sz w:val="19"/>
          <w:szCs w:val="19"/>
        </w:rPr>
        <w:t>ere</w:t>
      </w:r>
      <w:proofErr w:type="spellEnd"/>
      <w:r>
        <w:rPr>
          <w:color w:val="000000"/>
          <w:sz w:val="19"/>
          <w:szCs w:val="19"/>
        </w:rPr>
        <w:t xml:space="preserve"> zu entwickelnde Methode </w:t>
      </w:r>
      <w:proofErr w:type="spellStart"/>
      <w:r w:rsidRPr="007431BA">
        <w:rPr>
          <w:i/>
          <w:color w:val="000000"/>
          <w:sz w:val="19"/>
          <w:szCs w:val="19"/>
        </w:rPr>
        <w:t>static</w:t>
      </w:r>
      <w:proofErr w:type="spellEnd"/>
      <w:r w:rsidRPr="007431BA">
        <w:rPr>
          <w:i/>
          <w:color w:val="000000"/>
          <w:sz w:val="19"/>
          <w:szCs w:val="19"/>
        </w:rPr>
        <w:t xml:space="preserve"> </w:t>
      </w:r>
      <w:proofErr w:type="spellStart"/>
      <w:r w:rsidRPr="007431BA">
        <w:rPr>
          <w:i/>
          <w:color w:val="000000"/>
          <w:sz w:val="19"/>
          <w:szCs w:val="19"/>
        </w:rPr>
        <w:t>string</w:t>
      </w:r>
      <w:proofErr w:type="spellEnd"/>
      <w:r w:rsidRPr="007431BA">
        <w:rPr>
          <w:i/>
          <w:color w:val="000000"/>
          <w:sz w:val="19"/>
          <w:szCs w:val="19"/>
        </w:rPr>
        <w:t>[</w:t>
      </w:r>
      <w:r w:rsidR="003962CA">
        <w:rPr>
          <w:i/>
          <w:color w:val="000000"/>
          <w:sz w:val="19"/>
          <w:szCs w:val="19"/>
        </w:rPr>
        <w:t xml:space="preserve"> </w:t>
      </w:r>
      <w:r w:rsidRPr="007431BA">
        <w:rPr>
          <w:i/>
          <w:color w:val="000000"/>
          <w:sz w:val="19"/>
          <w:szCs w:val="19"/>
        </w:rPr>
        <w:t xml:space="preserve">] </w:t>
      </w:r>
      <w:proofErr w:type="spellStart"/>
      <w:r w:rsidRPr="007431BA">
        <w:rPr>
          <w:i/>
          <w:color w:val="000000"/>
          <w:sz w:val="19"/>
          <w:szCs w:val="19"/>
        </w:rPr>
        <w:t>ContactRead</w:t>
      </w:r>
      <w:proofErr w:type="spellEnd"/>
      <w:r w:rsidRPr="007431BA">
        <w:rPr>
          <w:i/>
          <w:color w:val="000000"/>
          <w:sz w:val="19"/>
          <w:szCs w:val="19"/>
        </w:rPr>
        <w:t>(</w:t>
      </w:r>
      <w:r w:rsidR="003962CA">
        <w:rPr>
          <w:i/>
          <w:color w:val="000000"/>
          <w:sz w:val="19"/>
          <w:szCs w:val="19"/>
        </w:rPr>
        <w:t xml:space="preserve"> </w:t>
      </w:r>
      <w:r w:rsidRPr="007431BA">
        <w:rPr>
          <w:i/>
          <w:color w:val="000000"/>
          <w:sz w:val="19"/>
          <w:szCs w:val="19"/>
        </w:rPr>
        <w:t>)</w:t>
      </w:r>
      <w:r>
        <w:rPr>
          <w:i/>
          <w:color w:val="000000"/>
          <w:sz w:val="19"/>
          <w:szCs w:val="19"/>
        </w:rPr>
        <w:t xml:space="preserve"> </w:t>
      </w:r>
      <w:r w:rsidRPr="007431BA">
        <w:rPr>
          <w:color w:val="000000"/>
          <w:sz w:val="19"/>
          <w:szCs w:val="19"/>
        </w:rPr>
        <w:t>aufrufen</w:t>
      </w:r>
      <w:r>
        <w:rPr>
          <w:color w:val="000000"/>
          <w:sz w:val="19"/>
          <w:szCs w:val="19"/>
        </w:rPr>
        <w:t>, die den Anwender einen Kontaktdatensatz eingeben lässt</w:t>
      </w:r>
      <w:r w:rsidR="00311258">
        <w:rPr>
          <w:color w:val="000000"/>
          <w:sz w:val="19"/>
          <w:szCs w:val="19"/>
        </w:rPr>
        <w:t xml:space="preserve"> und diesen dann als Array zurückgibt</w:t>
      </w:r>
      <w:r>
        <w:rPr>
          <w:color w:val="000000"/>
          <w:sz w:val="19"/>
          <w:szCs w:val="19"/>
        </w:rPr>
        <w:t xml:space="preserve">. </w:t>
      </w:r>
    </w:p>
    <w:p w:rsidR="007431BA" w:rsidRDefault="00104388" w:rsidP="007431BA">
      <w:pPr>
        <w:rPr>
          <w:color w:val="000000"/>
          <w:sz w:val="19"/>
          <w:szCs w:val="19"/>
        </w:rPr>
      </w:pPr>
      <w:r w:rsidRPr="00104388">
        <w:rPr>
          <w:b/>
          <w:color w:val="000000"/>
          <w:sz w:val="19"/>
          <w:szCs w:val="19"/>
        </w:rPr>
        <w:t>Aufgabe</w:t>
      </w:r>
      <w:r w:rsidR="00A261C9">
        <w:rPr>
          <w:b/>
          <w:color w:val="000000"/>
          <w:sz w:val="19"/>
          <w:szCs w:val="19"/>
        </w:rPr>
        <w:t xml:space="preserve"> a</w:t>
      </w:r>
      <w:r w:rsidRPr="00104388">
        <w:rPr>
          <w:b/>
          <w:color w:val="000000"/>
          <w:sz w:val="19"/>
          <w:szCs w:val="19"/>
        </w:rPr>
        <w:t>:</w:t>
      </w:r>
      <w:r>
        <w:rPr>
          <w:b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 xml:space="preserve">Implementieren Sie die Methode </w:t>
      </w:r>
      <w:proofErr w:type="spellStart"/>
      <w:r w:rsidRPr="007431BA">
        <w:rPr>
          <w:i/>
          <w:color w:val="000000"/>
          <w:sz w:val="19"/>
          <w:szCs w:val="19"/>
        </w:rPr>
        <w:t>ContactRead</w:t>
      </w:r>
      <w:proofErr w:type="spellEnd"/>
      <w:r w:rsidRPr="007431BA">
        <w:rPr>
          <w:i/>
          <w:color w:val="000000"/>
          <w:sz w:val="19"/>
          <w:szCs w:val="19"/>
        </w:rPr>
        <w:t>(</w:t>
      </w:r>
      <w:r>
        <w:rPr>
          <w:i/>
          <w:color w:val="000000"/>
          <w:sz w:val="19"/>
          <w:szCs w:val="19"/>
        </w:rPr>
        <w:t xml:space="preserve"> </w:t>
      </w:r>
      <w:r w:rsidRPr="007431BA">
        <w:rPr>
          <w:i/>
          <w:color w:val="000000"/>
          <w:sz w:val="19"/>
          <w:szCs w:val="19"/>
        </w:rPr>
        <w:t>)</w:t>
      </w:r>
      <w:r w:rsidRPr="00104388">
        <w:rPr>
          <w:color w:val="000000"/>
          <w:sz w:val="19"/>
          <w:szCs w:val="19"/>
        </w:rPr>
        <w:t xml:space="preserve"> geeignet wie folgt</w:t>
      </w:r>
      <w:r>
        <w:rPr>
          <w:color w:val="000000"/>
          <w:sz w:val="19"/>
          <w:szCs w:val="19"/>
        </w:rPr>
        <w:t xml:space="preserve"> und integrieren Sie diese auch in Methode </w:t>
      </w:r>
      <w:proofErr w:type="spellStart"/>
      <w:r w:rsidRPr="003962CA">
        <w:rPr>
          <w:i/>
          <w:color w:val="000000"/>
          <w:sz w:val="19"/>
          <w:szCs w:val="19"/>
        </w:rPr>
        <w:t>ContactAdd</w:t>
      </w:r>
      <w:proofErr w:type="spellEnd"/>
      <w:r>
        <w:rPr>
          <w:i/>
          <w:color w:val="000000"/>
          <w:sz w:val="19"/>
          <w:szCs w:val="19"/>
        </w:rPr>
        <w:t>( )</w:t>
      </w:r>
      <w:r>
        <w:rPr>
          <w:color w:val="000000"/>
          <w:sz w:val="19"/>
          <w:szCs w:val="19"/>
        </w:rPr>
        <w:t>.</w:t>
      </w:r>
      <w:r w:rsidR="005E5C05">
        <w:rPr>
          <w:color w:val="000000"/>
          <w:sz w:val="19"/>
          <w:szCs w:val="19"/>
        </w:rPr>
        <w:t xml:space="preserve"> </w:t>
      </w:r>
      <w:r w:rsidR="007431BA">
        <w:rPr>
          <w:color w:val="000000"/>
          <w:sz w:val="19"/>
          <w:szCs w:val="19"/>
        </w:rPr>
        <w:t>Deren F</w:t>
      </w:r>
      <w:r w:rsidR="00DF5892">
        <w:rPr>
          <w:color w:val="000000"/>
          <w:sz w:val="19"/>
          <w:szCs w:val="19"/>
        </w:rPr>
        <w:t>unktion besteht aus drei Teilen, die Sie am besten nacheinander abwickeln:</w:t>
      </w:r>
    </w:p>
    <w:p w:rsidR="007431BA" w:rsidRDefault="007431BA" w:rsidP="007431BA">
      <w:pPr>
        <w:pStyle w:val="Listenabsatz"/>
        <w:numPr>
          <w:ilvl w:val="0"/>
          <w:numId w:val="8"/>
        </w:numPr>
      </w:pPr>
      <w:r>
        <w:t xml:space="preserve">Vorname und Nachname </w:t>
      </w:r>
      <w:r w:rsidR="00311258">
        <w:t xml:space="preserve">einfordern </w:t>
      </w:r>
      <w:r>
        <w:t>(</w:t>
      </w:r>
      <w:r w:rsidR="003962CA">
        <w:t>eins darf Leertext bleiben</w:t>
      </w:r>
      <w:r>
        <w:t>)</w:t>
      </w:r>
    </w:p>
    <w:p w:rsidR="007431BA" w:rsidRDefault="007431BA" w:rsidP="007431BA">
      <w:pPr>
        <w:pStyle w:val="Listenabsatz"/>
        <w:numPr>
          <w:ilvl w:val="0"/>
          <w:numId w:val="8"/>
        </w:numPr>
      </w:pPr>
      <w:r>
        <w:t xml:space="preserve">Weitere Attribute eingeben bis </w:t>
      </w:r>
      <w:r w:rsidR="003962CA">
        <w:t xml:space="preserve">der </w:t>
      </w:r>
      <w:r>
        <w:t xml:space="preserve">Anwender </w:t>
      </w:r>
      <w:r w:rsidR="003962CA">
        <w:t xml:space="preserve">die </w:t>
      </w:r>
      <w:r>
        <w:t>Eingabetaste ohne T</w:t>
      </w:r>
      <w:r w:rsidR="003962CA">
        <w:t>exteingabe drückt</w:t>
      </w:r>
    </w:p>
    <w:p w:rsidR="003962CA" w:rsidRDefault="003962CA" w:rsidP="007431BA">
      <w:pPr>
        <w:pStyle w:val="Listenabsatz"/>
        <w:numPr>
          <w:ilvl w:val="0"/>
          <w:numId w:val="8"/>
        </w:numPr>
      </w:pPr>
      <w:r>
        <w:t>Übernehmen der Werte in ein Array der entsprechend notwendigen Länge.</w:t>
      </w:r>
      <w:r>
        <w:br/>
        <w:t>(Hinweis: Ein Puffer-Array wird benötigt, wegen der zunächst unbekannten Länge)</w:t>
      </w:r>
    </w:p>
    <w:p w:rsidR="00311258" w:rsidRDefault="00311258" w:rsidP="00311258">
      <w:pPr>
        <w:rPr>
          <w:color w:val="000000"/>
          <w:sz w:val="19"/>
          <w:szCs w:val="19"/>
        </w:rPr>
      </w:pPr>
      <w:r>
        <w:t>Wenn der Anwender „+“ (</w:t>
      </w:r>
      <w:r w:rsidR="00104388">
        <w:t>und</w:t>
      </w:r>
      <w:r>
        <w:t xml:space="preserve"> Eingabetaste) eingibt, soll nun über den Aufruf von Methode </w:t>
      </w:r>
      <w:proofErr w:type="spellStart"/>
      <w:r w:rsidRPr="003962CA">
        <w:rPr>
          <w:i/>
          <w:color w:val="000000"/>
          <w:sz w:val="19"/>
          <w:szCs w:val="19"/>
        </w:rPr>
        <w:t>ContactAdd</w:t>
      </w:r>
      <w:proofErr w:type="spellEnd"/>
      <w:r>
        <w:rPr>
          <w:i/>
          <w:color w:val="000000"/>
          <w:sz w:val="19"/>
          <w:szCs w:val="19"/>
        </w:rPr>
        <w:t>( )</w:t>
      </w:r>
      <w:r w:rsidRPr="00311258">
        <w:rPr>
          <w:color w:val="000000"/>
          <w:sz w:val="19"/>
          <w:szCs w:val="19"/>
        </w:rPr>
        <w:t xml:space="preserve"> die </w:t>
      </w:r>
      <w:r w:rsidR="00386322">
        <w:rPr>
          <w:color w:val="000000"/>
          <w:sz w:val="19"/>
          <w:szCs w:val="19"/>
        </w:rPr>
        <w:t xml:space="preserve">Methode </w:t>
      </w:r>
      <w:proofErr w:type="spellStart"/>
      <w:r w:rsidR="00386322" w:rsidRPr="007431BA">
        <w:rPr>
          <w:i/>
          <w:color w:val="000000"/>
          <w:sz w:val="19"/>
          <w:szCs w:val="19"/>
        </w:rPr>
        <w:t>static</w:t>
      </w:r>
      <w:proofErr w:type="spellEnd"/>
      <w:r w:rsidR="00386322" w:rsidRPr="007431BA">
        <w:rPr>
          <w:i/>
          <w:color w:val="000000"/>
          <w:sz w:val="19"/>
          <w:szCs w:val="19"/>
        </w:rPr>
        <w:t xml:space="preserve"> </w:t>
      </w:r>
      <w:proofErr w:type="spellStart"/>
      <w:r w:rsidR="00386322" w:rsidRPr="007431BA">
        <w:rPr>
          <w:i/>
          <w:color w:val="000000"/>
          <w:sz w:val="19"/>
          <w:szCs w:val="19"/>
        </w:rPr>
        <w:t>string</w:t>
      </w:r>
      <w:proofErr w:type="spellEnd"/>
      <w:r w:rsidR="00386322" w:rsidRPr="007431BA">
        <w:rPr>
          <w:i/>
          <w:color w:val="000000"/>
          <w:sz w:val="19"/>
          <w:szCs w:val="19"/>
        </w:rPr>
        <w:t>[</w:t>
      </w:r>
      <w:r w:rsidR="00386322">
        <w:rPr>
          <w:i/>
          <w:color w:val="000000"/>
          <w:sz w:val="19"/>
          <w:szCs w:val="19"/>
        </w:rPr>
        <w:t xml:space="preserve"> </w:t>
      </w:r>
      <w:r w:rsidR="00386322" w:rsidRPr="007431BA">
        <w:rPr>
          <w:i/>
          <w:color w:val="000000"/>
          <w:sz w:val="19"/>
          <w:szCs w:val="19"/>
        </w:rPr>
        <w:t xml:space="preserve">] </w:t>
      </w:r>
      <w:proofErr w:type="spellStart"/>
      <w:r w:rsidR="00386322" w:rsidRPr="007431BA">
        <w:rPr>
          <w:i/>
          <w:color w:val="000000"/>
          <w:sz w:val="19"/>
          <w:szCs w:val="19"/>
        </w:rPr>
        <w:t>ContactRead</w:t>
      </w:r>
      <w:proofErr w:type="spellEnd"/>
      <w:r w:rsidR="00386322" w:rsidRPr="007431BA">
        <w:rPr>
          <w:i/>
          <w:color w:val="000000"/>
          <w:sz w:val="19"/>
          <w:szCs w:val="19"/>
        </w:rPr>
        <w:t>(</w:t>
      </w:r>
      <w:r w:rsidR="00386322">
        <w:rPr>
          <w:i/>
          <w:color w:val="000000"/>
          <w:sz w:val="19"/>
          <w:szCs w:val="19"/>
        </w:rPr>
        <w:t xml:space="preserve"> </w:t>
      </w:r>
      <w:r w:rsidR="00386322" w:rsidRPr="007431BA">
        <w:rPr>
          <w:i/>
          <w:color w:val="000000"/>
          <w:sz w:val="19"/>
          <w:szCs w:val="19"/>
        </w:rPr>
        <w:t>)</w:t>
      </w:r>
      <w:r w:rsidR="00386322">
        <w:rPr>
          <w:i/>
          <w:color w:val="000000"/>
          <w:sz w:val="19"/>
          <w:szCs w:val="19"/>
        </w:rPr>
        <w:t xml:space="preserve"> </w:t>
      </w:r>
      <w:r w:rsidR="00386322">
        <w:rPr>
          <w:color w:val="000000"/>
          <w:sz w:val="19"/>
          <w:szCs w:val="19"/>
        </w:rPr>
        <w:t>aktiviert werden. Alle Benutzereingaben sollten von umschließenden Leerzeichen (Space, Tab) befreit werden.</w:t>
      </w:r>
      <w:r w:rsidR="00104388">
        <w:rPr>
          <w:color w:val="000000"/>
          <w:sz w:val="19"/>
          <w:szCs w:val="19"/>
        </w:rPr>
        <w:t xml:space="preserve"> Prüfen Sie das Ergebnis mit dem Debugger.</w:t>
      </w:r>
    </w:p>
    <w:p w:rsidR="00386322" w:rsidRDefault="00386322" w:rsidP="00311258">
      <w:r>
        <w:rPr>
          <w:noProof/>
          <w:lang w:eastAsia="de-DE"/>
        </w:rPr>
        <w:drawing>
          <wp:inline distT="0" distB="0" distL="0" distR="0" wp14:anchorId="38B85FB4" wp14:editId="67638285">
            <wp:extent cx="3401241" cy="1779006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403" cy="17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Bild 3 - Eingabe eines Kontaktes</w:t>
      </w:r>
    </w:p>
    <w:p w:rsidR="00386322" w:rsidRDefault="00386322" w:rsidP="00311258">
      <w:r>
        <w:t xml:space="preserve">Der Anwender vollzog hier </w:t>
      </w:r>
      <w:r w:rsidR="00104388">
        <w:t xml:space="preserve">(Bild 3) </w:t>
      </w:r>
      <w:r>
        <w:t>zwei Leereingaben, dann Vorname ohne Nachname gefolgt von Infotext und abschließende Leereingabe für Ende des Kontaktdatensatzes.</w:t>
      </w:r>
      <w:r w:rsidR="005E5C05">
        <w:t xml:space="preserve"> </w:t>
      </w:r>
      <w:r w:rsidR="00DF5892">
        <w:t>Rückgabe der Methode dann</w:t>
      </w:r>
      <w:r>
        <w:t xml:space="preserve"> </w:t>
      </w:r>
      <w:r w:rsidR="00DF5892">
        <w:t xml:space="preserve">entsprechend </w:t>
      </w:r>
      <w:r>
        <w:sym w:font="Wingdings" w:char="F0E0"/>
      </w:r>
      <w:r>
        <w:t xml:space="preserve"> </w:t>
      </w:r>
      <w:r w:rsidRPr="00386322">
        <w:t>"</w:t>
      </w:r>
      <w:r>
        <w:t>Willi</w:t>
      </w:r>
      <w:r w:rsidRPr="00386322">
        <w:t xml:space="preserve"> "</w:t>
      </w:r>
      <w:r>
        <w:t xml:space="preserve">, </w:t>
      </w:r>
      <w:r w:rsidRPr="00386322">
        <w:t>" "</w:t>
      </w:r>
      <w:r>
        <w:t xml:space="preserve">, </w:t>
      </w:r>
      <w:r w:rsidRPr="00386322">
        <w:t>"</w:t>
      </w:r>
      <w:r>
        <w:t>aus Köln</w:t>
      </w:r>
      <w:r w:rsidRPr="00386322">
        <w:t>"</w:t>
      </w:r>
      <w:r w:rsidR="00DF5892">
        <w:t>.</w:t>
      </w:r>
    </w:p>
    <w:p w:rsidR="00A261C9" w:rsidRDefault="00A261C9" w:rsidP="00311258">
      <w:r w:rsidRPr="00104388">
        <w:rPr>
          <w:b/>
          <w:color w:val="000000"/>
          <w:sz w:val="19"/>
          <w:szCs w:val="19"/>
        </w:rPr>
        <w:t>Aufgabe</w:t>
      </w:r>
      <w:r>
        <w:rPr>
          <w:b/>
          <w:color w:val="000000"/>
          <w:sz w:val="19"/>
          <w:szCs w:val="19"/>
        </w:rPr>
        <w:t xml:space="preserve"> b</w:t>
      </w:r>
      <w:r w:rsidRPr="00104388">
        <w:rPr>
          <w:b/>
          <w:color w:val="000000"/>
          <w:sz w:val="19"/>
          <w:szCs w:val="19"/>
        </w:rPr>
        <w:t>:</w:t>
      </w:r>
      <w:r>
        <w:rPr>
          <w:b/>
          <w:color w:val="000000"/>
          <w:sz w:val="19"/>
          <w:szCs w:val="19"/>
        </w:rPr>
        <w:br/>
      </w:r>
      <w:r w:rsidR="00915C21">
        <w:t xml:space="preserve">Ein globale Array-Variable soll innerhalb der Methode </w:t>
      </w:r>
      <w:proofErr w:type="spellStart"/>
      <w:r w:rsidR="00915C21" w:rsidRPr="003962CA">
        <w:rPr>
          <w:i/>
          <w:color w:val="000000"/>
          <w:sz w:val="19"/>
          <w:szCs w:val="19"/>
        </w:rPr>
        <w:t>ContactAdd</w:t>
      </w:r>
      <w:proofErr w:type="spellEnd"/>
      <w:r w:rsidR="00915C21">
        <w:rPr>
          <w:i/>
          <w:color w:val="000000"/>
          <w:sz w:val="19"/>
          <w:szCs w:val="19"/>
        </w:rPr>
        <w:t>( )</w:t>
      </w:r>
      <w:r w:rsidR="00915C21">
        <w:t xml:space="preserve"> den durch den Aufruf von </w:t>
      </w:r>
      <w:proofErr w:type="spellStart"/>
      <w:r w:rsidR="00915C21" w:rsidRPr="007431BA">
        <w:rPr>
          <w:i/>
          <w:color w:val="000000"/>
          <w:sz w:val="19"/>
          <w:szCs w:val="19"/>
        </w:rPr>
        <w:t>ContactRead</w:t>
      </w:r>
      <w:proofErr w:type="spellEnd"/>
      <w:r w:rsidR="00915C21" w:rsidRPr="007431BA">
        <w:rPr>
          <w:i/>
          <w:color w:val="000000"/>
          <w:sz w:val="19"/>
          <w:szCs w:val="19"/>
        </w:rPr>
        <w:t>(</w:t>
      </w:r>
      <w:r w:rsidR="00915C21">
        <w:rPr>
          <w:i/>
          <w:color w:val="000000"/>
          <w:sz w:val="19"/>
          <w:szCs w:val="19"/>
        </w:rPr>
        <w:t xml:space="preserve"> </w:t>
      </w:r>
      <w:r w:rsidR="00915C21" w:rsidRPr="007431BA">
        <w:rPr>
          <w:i/>
          <w:color w:val="000000"/>
          <w:sz w:val="19"/>
          <w:szCs w:val="19"/>
        </w:rPr>
        <w:t>)</w:t>
      </w:r>
      <w:r w:rsidR="00915C21">
        <w:t xml:space="preserve"> erhaltenen Datensatz aufnehmen. Ansatz: Jagged-Array. Das Array muss groß genug sein für eine noch unbekannte Menge möglicher Datensätze. </w:t>
      </w:r>
    </w:p>
    <w:p w:rsidR="00915C21" w:rsidRDefault="00727565" w:rsidP="00311258">
      <w:r>
        <w:rPr>
          <w:b/>
        </w:rPr>
        <w:t>Übung</w:t>
      </w:r>
      <w:r w:rsidR="002A453A" w:rsidRPr="002A453A">
        <w:rPr>
          <w:b/>
        </w:rPr>
        <w:t>:</w:t>
      </w:r>
      <w:r w:rsidR="002A453A">
        <w:br/>
        <w:t>Verbalisieren Sie den Unterschied zwischen globalen und lokalen Variablen.</w:t>
      </w:r>
    </w:p>
    <w:p w:rsidR="005E5C05" w:rsidRDefault="005E5C05" w:rsidP="00915C21">
      <w:r>
        <w:lastRenderedPageBreak/>
        <w:t>Weiter geht’s später mit Version 2 dieses Dokumentes</w:t>
      </w:r>
    </w:p>
    <w:p w:rsidR="00727565" w:rsidRDefault="00727565" w:rsidP="00915C21">
      <w:proofErr w:type="spellStart"/>
      <w:r>
        <w:t>NochOffene</w:t>
      </w:r>
      <w:proofErr w:type="spellEnd"/>
      <w:r>
        <w:t xml:space="preserve"> Posten</w:t>
      </w:r>
    </w:p>
    <w:p w:rsidR="00727565" w:rsidRDefault="00727565" w:rsidP="00727565">
      <w:pPr>
        <w:pStyle w:val="Listenabsatz"/>
        <w:numPr>
          <w:ilvl w:val="0"/>
          <w:numId w:val="17"/>
        </w:numPr>
      </w:pPr>
      <w:r>
        <w:t xml:space="preserve">Weitere </w:t>
      </w:r>
      <w:proofErr w:type="spellStart"/>
      <w:r>
        <w:t>Funktionaliäten</w:t>
      </w:r>
      <w:proofErr w:type="spellEnd"/>
    </w:p>
    <w:p w:rsidR="00727565" w:rsidRDefault="00915C21" w:rsidP="00727565">
      <w:pPr>
        <w:pStyle w:val="Listenabsatz"/>
        <w:numPr>
          <w:ilvl w:val="0"/>
          <w:numId w:val="17"/>
        </w:numPr>
      </w:pPr>
      <w:proofErr w:type="spellStart"/>
      <w:r>
        <w:t>Dublettenproblem</w:t>
      </w:r>
      <w:proofErr w:type="spellEnd"/>
      <w:r>
        <w:t xml:space="preserve"> lösen</w:t>
      </w:r>
    </w:p>
    <w:p w:rsidR="00915C21" w:rsidRDefault="00915C21" w:rsidP="00727565">
      <w:pPr>
        <w:pStyle w:val="Listenabsatz"/>
        <w:numPr>
          <w:ilvl w:val="0"/>
          <w:numId w:val="17"/>
        </w:numPr>
      </w:pPr>
      <w:r>
        <w:t>Sortierproblem lösen</w:t>
      </w:r>
      <w:bookmarkStart w:id="0" w:name="_GoBack"/>
      <w:bookmarkEnd w:id="0"/>
    </w:p>
    <w:sectPr w:rsidR="00915C21" w:rsidSect="00D052E7">
      <w:footerReference w:type="default" r:id="rId12"/>
      <w:headerReference w:type="first" r:id="rId13"/>
      <w:footerReference w:type="first" r:id="rId14"/>
      <w:pgSz w:w="11906" w:h="16838"/>
      <w:pgMar w:top="655" w:right="851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DCB" w:rsidRDefault="00536DCB" w:rsidP="008B127C">
      <w:r>
        <w:separator/>
      </w:r>
    </w:p>
  </w:endnote>
  <w:endnote w:type="continuationSeparator" w:id="0">
    <w:p w:rsidR="00536DCB" w:rsidRDefault="00536DCB" w:rsidP="008B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22" w:rsidRDefault="00386322" w:rsidP="008B127C">
    <w:pPr>
      <w:pStyle w:val="Fuzeile"/>
    </w:pPr>
    <w:r w:rsidRPr="00C51CA5">
      <w:fldChar w:fldCharType="begin"/>
    </w:r>
    <w:r w:rsidRPr="00C51CA5">
      <w:instrText xml:space="preserve"> FILENAME   \* MERGEFORMAT </w:instrText>
    </w:r>
    <w:r w:rsidRPr="00C51CA5">
      <w:fldChar w:fldCharType="separate"/>
    </w:r>
    <w:r>
      <w:rPr>
        <w:noProof/>
      </w:rPr>
      <w:t>LS-MyFriendBookApp-v1.docx</w:t>
    </w:r>
    <w:r w:rsidRPr="00C51CA5">
      <w:fldChar w:fldCharType="end"/>
    </w:r>
    <w:r w:rsidRPr="00C51CA5">
      <w:tab/>
    </w:r>
    <w:r>
      <w:t xml:space="preserve">fn@gso-koeln.de  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709F9">
      <w:rPr>
        <w:noProof/>
      </w:rPr>
      <w:t>2019</w:t>
    </w:r>
    <w:r>
      <w:fldChar w:fldCharType="end"/>
    </w:r>
    <w:r w:rsidRPr="00C51CA5">
      <w:tab/>
      <w:t xml:space="preserve">Seite </w:t>
    </w:r>
    <w:r w:rsidRPr="00C51CA5">
      <w:rPr>
        <w:rStyle w:val="Seitenzahl"/>
        <w:sz w:val="18"/>
      </w:rPr>
      <w:fldChar w:fldCharType="begin"/>
    </w:r>
    <w:r w:rsidRPr="00C51CA5">
      <w:rPr>
        <w:rStyle w:val="Seitenzahl"/>
        <w:sz w:val="18"/>
      </w:rPr>
      <w:instrText xml:space="preserve"> PAGE </w:instrText>
    </w:r>
    <w:r w:rsidRPr="00C51CA5">
      <w:rPr>
        <w:rStyle w:val="Seitenzahl"/>
        <w:sz w:val="18"/>
      </w:rPr>
      <w:fldChar w:fldCharType="separate"/>
    </w:r>
    <w:r w:rsidR="00727565">
      <w:rPr>
        <w:rStyle w:val="Seitenzahl"/>
        <w:noProof/>
        <w:sz w:val="18"/>
      </w:rPr>
      <w:t>5</w:t>
    </w:r>
    <w:r w:rsidRPr="00C51CA5">
      <w:rPr>
        <w:rStyle w:val="Seitenzahl"/>
        <w:sz w:val="18"/>
      </w:rPr>
      <w:fldChar w:fldCharType="end"/>
    </w:r>
    <w:r>
      <w:rPr>
        <w:rStyle w:val="Seitenzahl"/>
        <w:sz w:val="18"/>
      </w:rPr>
      <w:t>/</w:t>
    </w:r>
    <w:r>
      <w:rPr>
        <w:rStyle w:val="Seitenzahl"/>
        <w:sz w:val="18"/>
      </w:rPr>
      <w:fldChar w:fldCharType="begin"/>
    </w:r>
    <w:r>
      <w:rPr>
        <w:rStyle w:val="Seitenzahl"/>
        <w:sz w:val="18"/>
      </w:rPr>
      <w:instrText xml:space="preserve"> NUMPAGES  </w:instrText>
    </w:r>
    <w:r>
      <w:rPr>
        <w:rStyle w:val="Seitenzahl"/>
        <w:sz w:val="18"/>
      </w:rPr>
      <w:fldChar w:fldCharType="separate"/>
    </w:r>
    <w:r w:rsidR="00727565">
      <w:rPr>
        <w:rStyle w:val="Seitenzahl"/>
        <w:noProof/>
        <w:sz w:val="18"/>
      </w:rPr>
      <w:t>5</w:t>
    </w:r>
    <w:r>
      <w:rPr>
        <w:rStyle w:val="Seitenzahl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22" w:rsidRDefault="00536DCB" w:rsidP="008B127C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 w:rsidR="00386322">
      <w:rPr>
        <w:noProof/>
      </w:rPr>
      <w:t>LS-MyFriendBookApp-v1.docx</w:t>
    </w:r>
    <w:r>
      <w:rPr>
        <w:noProof/>
      </w:rPr>
      <w:fldChar w:fldCharType="end"/>
    </w:r>
    <w:r w:rsidR="00386322" w:rsidRPr="00C51CA5">
      <w:tab/>
    </w:r>
    <w:r w:rsidR="00386322">
      <w:t>fn@gso-koeln.de   2019</w:t>
    </w:r>
    <w:r w:rsidR="00386322" w:rsidRPr="00C51CA5">
      <w:tab/>
      <w:t xml:space="preserve">Seite </w:t>
    </w:r>
    <w:r w:rsidR="00386322" w:rsidRPr="00C51CA5">
      <w:rPr>
        <w:rStyle w:val="Seitenzahl"/>
        <w:sz w:val="18"/>
      </w:rPr>
      <w:fldChar w:fldCharType="begin"/>
    </w:r>
    <w:r w:rsidR="00386322" w:rsidRPr="00C51CA5">
      <w:rPr>
        <w:rStyle w:val="Seitenzahl"/>
        <w:sz w:val="18"/>
      </w:rPr>
      <w:instrText xml:space="preserve"> PAGE </w:instrText>
    </w:r>
    <w:r w:rsidR="00386322" w:rsidRPr="00C51CA5">
      <w:rPr>
        <w:rStyle w:val="Seitenzahl"/>
        <w:sz w:val="18"/>
      </w:rPr>
      <w:fldChar w:fldCharType="separate"/>
    </w:r>
    <w:r w:rsidR="00727565">
      <w:rPr>
        <w:rStyle w:val="Seitenzahl"/>
        <w:noProof/>
        <w:sz w:val="18"/>
      </w:rPr>
      <w:t>1</w:t>
    </w:r>
    <w:r w:rsidR="00386322" w:rsidRPr="00C51CA5">
      <w:rPr>
        <w:rStyle w:val="Seitenzahl"/>
        <w:sz w:val="18"/>
      </w:rPr>
      <w:fldChar w:fldCharType="end"/>
    </w:r>
    <w:r w:rsidR="00386322">
      <w:rPr>
        <w:rStyle w:val="Seitenzahl"/>
        <w:sz w:val="18"/>
      </w:rPr>
      <w:t>/</w:t>
    </w:r>
    <w:r w:rsidR="00386322">
      <w:rPr>
        <w:rStyle w:val="Seitenzahl"/>
        <w:sz w:val="18"/>
      </w:rPr>
      <w:fldChar w:fldCharType="begin"/>
    </w:r>
    <w:r w:rsidR="00386322">
      <w:rPr>
        <w:rStyle w:val="Seitenzahl"/>
        <w:sz w:val="18"/>
      </w:rPr>
      <w:instrText xml:space="preserve"> NUMPAGES  </w:instrText>
    </w:r>
    <w:r w:rsidR="00386322">
      <w:rPr>
        <w:rStyle w:val="Seitenzahl"/>
        <w:sz w:val="18"/>
      </w:rPr>
      <w:fldChar w:fldCharType="separate"/>
    </w:r>
    <w:r w:rsidR="00727565">
      <w:rPr>
        <w:rStyle w:val="Seitenzahl"/>
        <w:noProof/>
        <w:sz w:val="18"/>
      </w:rPr>
      <w:t>5</w:t>
    </w:r>
    <w:r w:rsidR="00386322">
      <w:rPr>
        <w:rStyle w:val="Seitenzah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DCB" w:rsidRDefault="00536DCB" w:rsidP="008B127C">
      <w:r>
        <w:separator/>
      </w:r>
    </w:p>
  </w:footnote>
  <w:footnote w:type="continuationSeparator" w:id="0">
    <w:p w:rsidR="00536DCB" w:rsidRDefault="00536DCB" w:rsidP="008B1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91"/>
      <w:gridCol w:w="3544"/>
    </w:tblGrid>
    <w:tr w:rsidR="00386322" w:rsidRPr="00C47EA7" w:rsidTr="00906B7D">
      <w:trPr>
        <w:trHeight w:val="715"/>
      </w:trPr>
      <w:tc>
        <w:tcPr>
          <w:tcW w:w="6591" w:type="dxa"/>
        </w:tcPr>
        <w:p w:rsidR="00386322" w:rsidRPr="00C47EA7" w:rsidRDefault="00386322" w:rsidP="00C47EA7">
          <w:pPr>
            <w:pStyle w:val="berschrift1"/>
            <w:numPr>
              <w:ilvl w:val="0"/>
              <w:numId w:val="0"/>
            </w:numPr>
            <w:rPr>
              <w:sz w:val="28"/>
            </w:rPr>
          </w:pPr>
          <w:r w:rsidRPr="00C47EA7">
            <w:rPr>
              <w:sz w:val="28"/>
            </w:rPr>
            <w:t xml:space="preserve">Lernsituation </w:t>
          </w:r>
          <w:proofErr w:type="spellStart"/>
          <w:r w:rsidRPr="00C47EA7">
            <w:rPr>
              <w:sz w:val="28"/>
            </w:rPr>
            <w:t>MyFriendBookApp</w:t>
          </w:r>
          <w:proofErr w:type="spellEnd"/>
        </w:p>
      </w:tc>
      <w:tc>
        <w:tcPr>
          <w:tcW w:w="3544" w:type="dxa"/>
        </w:tcPr>
        <w:p w:rsidR="00386322" w:rsidRPr="00C47EA7" w:rsidRDefault="00386322" w:rsidP="00C47EA7">
          <w:pPr>
            <w:pStyle w:val="berschrift1"/>
            <w:numPr>
              <w:ilvl w:val="0"/>
              <w:numId w:val="0"/>
            </w:numPr>
            <w:rPr>
              <w:sz w:val="28"/>
            </w:rPr>
          </w:pPr>
          <w:r w:rsidRPr="00C47EA7">
            <w:rPr>
              <w:noProof/>
              <w:sz w:val="28"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7D03198F" wp14:editId="7AF87284">
                <wp:simplePos x="5353050" y="447675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394460" cy="485775"/>
                <wp:effectExtent l="0" t="0" r="0" b="0"/>
                <wp:wrapSquare wrapText="bothSides"/>
                <wp:docPr id="5" name="Bild 1" descr="GSO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SO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7133" cy="486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386322" w:rsidRPr="00C47EA7" w:rsidRDefault="00386322" w:rsidP="008B127C">
    <w:pPr>
      <w:pStyle w:val="Kopfzeil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0F3C"/>
    <w:multiLevelType w:val="hybridMultilevel"/>
    <w:tmpl w:val="60A63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A6A73"/>
    <w:multiLevelType w:val="hybridMultilevel"/>
    <w:tmpl w:val="F18625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90295"/>
    <w:multiLevelType w:val="hybridMultilevel"/>
    <w:tmpl w:val="3AF2BD0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8AD8F9B0">
      <w:start w:val="1"/>
      <w:numFmt w:val="bullet"/>
      <w:lvlText w:val="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11AE0"/>
    <w:multiLevelType w:val="hybridMultilevel"/>
    <w:tmpl w:val="CE9A9930"/>
    <w:lvl w:ilvl="0" w:tplc="C1C8B7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61552"/>
    <w:multiLevelType w:val="hybridMultilevel"/>
    <w:tmpl w:val="4ADEA6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821A88"/>
    <w:multiLevelType w:val="hybridMultilevel"/>
    <w:tmpl w:val="182A5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A794D"/>
    <w:multiLevelType w:val="hybridMultilevel"/>
    <w:tmpl w:val="AC3CEB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BF20A9"/>
    <w:multiLevelType w:val="hybridMultilevel"/>
    <w:tmpl w:val="4A62F432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366627E0"/>
    <w:multiLevelType w:val="hybridMultilevel"/>
    <w:tmpl w:val="08D421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0444C6"/>
    <w:multiLevelType w:val="hybridMultilevel"/>
    <w:tmpl w:val="4C524B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E6CF8"/>
    <w:multiLevelType w:val="hybridMultilevel"/>
    <w:tmpl w:val="7FB6D5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6F"/>
    <w:multiLevelType w:val="hybridMultilevel"/>
    <w:tmpl w:val="30EC2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61BD7"/>
    <w:multiLevelType w:val="hybridMultilevel"/>
    <w:tmpl w:val="7FAA3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C7AAA"/>
    <w:multiLevelType w:val="hybridMultilevel"/>
    <w:tmpl w:val="4F583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A0EDC"/>
    <w:multiLevelType w:val="hybridMultilevel"/>
    <w:tmpl w:val="8A1012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433488"/>
    <w:multiLevelType w:val="hybridMultilevel"/>
    <w:tmpl w:val="2262806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EF3D26"/>
    <w:multiLevelType w:val="multilevel"/>
    <w:tmpl w:val="F8EE8D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16"/>
  </w:num>
  <w:num w:numId="6">
    <w:abstractNumId w:val="12"/>
  </w:num>
  <w:num w:numId="7">
    <w:abstractNumId w:val="7"/>
  </w:num>
  <w:num w:numId="8">
    <w:abstractNumId w:val="8"/>
  </w:num>
  <w:num w:numId="9">
    <w:abstractNumId w:val="1"/>
  </w:num>
  <w:num w:numId="10">
    <w:abstractNumId w:val="14"/>
  </w:num>
  <w:num w:numId="11">
    <w:abstractNumId w:val="2"/>
  </w:num>
  <w:num w:numId="12">
    <w:abstractNumId w:val="9"/>
  </w:num>
  <w:num w:numId="13">
    <w:abstractNumId w:val="3"/>
  </w:num>
  <w:num w:numId="14">
    <w:abstractNumId w:val="10"/>
  </w:num>
  <w:num w:numId="15">
    <w:abstractNumId w:val="15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A7"/>
    <w:rsid w:val="000A4860"/>
    <w:rsid w:val="00104388"/>
    <w:rsid w:val="00115C8C"/>
    <w:rsid w:val="00117EC3"/>
    <w:rsid w:val="0012211F"/>
    <w:rsid w:val="0013021D"/>
    <w:rsid w:val="001D0A11"/>
    <w:rsid w:val="002049CD"/>
    <w:rsid w:val="002404B8"/>
    <w:rsid w:val="002709F9"/>
    <w:rsid w:val="002A453A"/>
    <w:rsid w:val="002E7C24"/>
    <w:rsid w:val="00311258"/>
    <w:rsid w:val="0035333D"/>
    <w:rsid w:val="00386322"/>
    <w:rsid w:val="003962CA"/>
    <w:rsid w:val="003D3513"/>
    <w:rsid w:val="00443097"/>
    <w:rsid w:val="004600E4"/>
    <w:rsid w:val="004A0105"/>
    <w:rsid w:val="004D4142"/>
    <w:rsid w:val="004E5C0B"/>
    <w:rsid w:val="004F0A06"/>
    <w:rsid w:val="0050438B"/>
    <w:rsid w:val="00527C38"/>
    <w:rsid w:val="00536DCB"/>
    <w:rsid w:val="005C02B1"/>
    <w:rsid w:val="005D44A7"/>
    <w:rsid w:val="005E5C05"/>
    <w:rsid w:val="005F0858"/>
    <w:rsid w:val="00631367"/>
    <w:rsid w:val="006E41EB"/>
    <w:rsid w:val="007151DA"/>
    <w:rsid w:val="007155F7"/>
    <w:rsid w:val="00727565"/>
    <w:rsid w:val="007431BA"/>
    <w:rsid w:val="007A06A4"/>
    <w:rsid w:val="007C4744"/>
    <w:rsid w:val="008336A9"/>
    <w:rsid w:val="008739F8"/>
    <w:rsid w:val="008B127C"/>
    <w:rsid w:val="00906B7D"/>
    <w:rsid w:val="00915C21"/>
    <w:rsid w:val="00921A53"/>
    <w:rsid w:val="00A01CB8"/>
    <w:rsid w:val="00A261C9"/>
    <w:rsid w:val="00A4698E"/>
    <w:rsid w:val="00B65DC1"/>
    <w:rsid w:val="00C02811"/>
    <w:rsid w:val="00C47EA7"/>
    <w:rsid w:val="00D052E7"/>
    <w:rsid w:val="00D24481"/>
    <w:rsid w:val="00D24AF8"/>
    <w:rsid w:val="00DF5892"/>
    <w:rsid w:val="00E87089"/>
    <w:rsid w:val="00E901B8"/>
    <w:rsid w:val="00EB6B7A"/>
    <w:rsid w:val="00F2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27C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A7"/>
    <w:pPr>
      <w:keepNext/>
      <w:keepLines/>
      <w:numPr>
        <w:numId w:val="5"/>
      </w:numPr>
      <w:spacing w:before="320" w:after="80" w:line="240" w:lineRule="auto"/>
      <w:ind w:left="431" w:hanging="431"/>
      <w:outlineLvl w:val="0"/>
    </w:pPr>
    <w:rPr>
      <w:rFonts w:eastAsiaTheme="majorEastAsia"/>
      <w:bCs/>
      <w:color w:val="365F91" w:themeColor="accent1" w:themeShade="BF"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151DA"/>
    <w:pPr>
      <w:numPr>
        <w:ilvl w:val="1"/>
      </w:numPr>
      <w:outlineLvl w:val="1"/>
    </w:pPr>
    <w:rPr>
      <w:bCs w:val="0"/>
      <w:color w:val="1F497D" w:themeColor="text2"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51D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1D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1D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1D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1D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1D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1D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6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B7D"/>
  </w:style>
  <w:style w:type="paragraph" w:styleId="Fuzeile">
    <w:name w:val="footer"/>
    <w:basedOn w:val="Standard"/>
    <w:link w:val="FuzeileZchn"/>
    <w:unhideWhenUsed/>
    <w:rsid w:val="00906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B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B7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906B7D"/>
  </w:style>
  <w:style w:type="paragraph" w:styleId="Listenabsatz">
    <w:name w:val="List Paragraph"/>
    <w:basedOn w:val="Standard"/>
    <w:uiPriority w:val="34"/>
    <w:qFormat/>
    <w:rsid w:val="005D44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7EA7"/>
    <w:rPr>
      <w:rFonts w:ascii="Arial" w:eastAsiaTheme="majorEastAsia" w:hAnsi="Arial" w:cs="Arial"/>
      <w:bCs/>
      <w:color w:val="365F91" w:themeColor="accent1" w:themeShade="BF"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1DA"/>
    <w:rPr>
      <w:rFonts w:ascii="Arial" w:eastAsiaTheme="majorEastAsia" w:hAnsi="Arial" w:cs="Arial"/>
      <w:color w:val="1F497D" w:themeColor="text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51D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1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1D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1D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1D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1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151D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1D0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0A1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">
    <w:name w:val="p"/>
    <w:basedOn w:val="Absatz-Standardschriftart"/>
    <w:rsid w:val="001D0A11"/>
  </w:style>
  <w:style w:type="character" w:customStyle="1" w:styleId="nc">
    <w:name w:val="nc"/>
    <w:basedOn w:val="Absatz-Standardschriftart"/>
    <w:rsid w:val="001D0A11"/>
  </w:style>
  <w:style w:type="character" w:customStyle="1" w:styleId="o">
    <w:name w:val="o"/>
    <w:basedOn w:val="Absatz-Standardschriftart"/>
    <w:rsid w:val="001D0A11"/>
  </w:style>
  <w:style w:type="character" w:customStyle="1" w:styleId="l">
    <w:name w:val="l"/>
    <w:basedOn w:val="Absatz-Standardschriftart"/>
    <w:rsid w:val="001D0A11"/>
  </w:style>
  <w:style w:type="character" w:customStyle="1" w:styleId="k">
    <w:name w:val="k"/>
    <w:basedOn w:val="Absatz-Standardschriftart"/>
    <w:rsid w:val="005F0858"/>
  </w:style>
  <w:style w:type="character" w:customStyle="1" w:styleId="s1">
    <w:name w:val="s1"/>
    <w:basedOn w:val="Absatz-Standardschriftart"/>
    <w:rsid w:val="005F0858"/>
  </w:style>
  <w:style w:type="character" w:customStyle="1" w:styleId="s2">
    <w:name w:val="s2"/>
    <w:basedOn w:val="Absatz-Standardschriftart"/>
    <w:rsid w:val="005F08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127C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A7"/>
    <w:pPr>
      <w:keepNext/>
      <w:keepLines/>
      <w:numPr>
        <w:numId w:val="5"/>
      </w:numPr>
      <w:spacing w:before="320" w:after="80" w:line="240" w:lineRule="auto"/>
      <w:ind w:left="431" w:hanging="431"/>
      <w:outlineLvl w:val="0"/>
    </w:pPr>
    <w:rPr>
      <w:rFonts w:eastAsiaTheme="majorEastAsia"/>
      <w:bCs/>
      <w:color w:val="365F91" w:themeColor="accent1" w:themeShade="BF"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151DA"/>
    <w:pPr>
      <w:numPr>
        <w:ilvl w:val="1"/>
      </w:numPr>
      <w:outlineLvl w:val="1"/>
    </w:pPr>
    <w:rPr>
      <w:bCs w:val="0"/>
      <w:color w:val="1F497D" w:themeColor="text2"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51DA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51DA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51DA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51DA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51DA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51DA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51DA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6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B7D"/>
  </w:style>
  <w:style w:type="paragraph" w:styleId="Fuzeile">
    <w:name w:val="footer"/>
    <w:basedOn w:val="Standard"/>
    <w:link w:val="FuzeileZchn"/>
    <w:unhideWhenUsed/>
    <w:rsid w:val="00906B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B7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6B7D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906B7D"/>
  </w:style>
  <w:style w:type="paragraph" w:styleId="Listenabsatz">
    <w:name w:val="List Paragraph"/>
    <w:basedOn w:val="Standard"/>
    <w:uiPriority w:val="34"/>
    <w:qFormat/>
    <w:rsid w:val="005D44A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7EA7"/>
    <w:rPr>
      <w:rFonts w:ascii="Arial" w:eastAsiaTheme="majorEastAsia" w:hAnsi="Arial" w:cs="Arial"/>
      <w:bCs/>
      <w:color w:val="365F91" w:themeColor="accent1" w:themeShade="BF"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51DA"/>
    <w:rPr>
      <w:rFonts w:ascii="Arial" w:eastAsiaTheme="majorEastAsia" w:hAnsi="Arial" w:cs="Arial"/>
      <w:color w:val="1F497D" w:themeColor="text2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51DA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51D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51D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51DA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51DA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51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5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7151D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5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1D0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D0A1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">
    <w:name w:val="p"/>
    <w:basedOn w:val="Absatz-Standardschriftart"/>
    <w:rsid w:val="001D0A11"/>
  </w:style>
  <w:style w:type="character" w:customStyle="1" w:styleId="nc">
    <w:name w:val="nc"/>
    <w:basedOn w:val="Absatz-Standardschriftart"/>
    <w:rsid w:val="001D0A11"/>
  </w:style>
  <w:style w:type="character" w:customStyle="1" w:styleId="o">
    <w:name w:val="o"/>
    <w:basedOn w:val="Absatz-Standardschriftart"/>
    <w:rsid w:val="001D0A11"/>
  </w:style>
  <w:style w:type="character" w:customStyle="1" w:styleId="l">
    <w:name w:val="l"/>
    <w:basedOn w:val="Absatz-Standardschriftart"/>
    <w:rsid w:val="001D0A11"/>
  </w:style>
  <w:style w:type="character" w:customStyle="1" w:styleId="k">
    <w:name w:val="k"/>
    <w:basedOn w:val="Absatz-Standardschriftart"/>
    <w:rsid w:val="005F0858"/>
  </w:style>
  <w:style w:type="character" w:customStyle="1" w:styleId="s1">
    <w:name w:val="s1"/>
    <w:basedOn w:val="Absatz-Standardschriftart"/>
    <w:rsid w:val="005F0858"/>
  </w:style>
  <w:style w:type="character" w:customStyle="1" w:styleId="s2">
    <w:name w:val="s2"/>
    <w:basedOn w:val="Absatz-Standardschriftart"/>
    <w:rsid w:val="005F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FEF77\AppData\Roaming\Microsoft\Templates\vorlage-gso-f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05C5C-1387-48F6-A4E3-EAFC0F7FC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vorlage-gso-fn.dotx</Template>
  <TotalTime>0</TotalTime>
  <Pages>5</Pages>
  <Words>1170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EFEF77</dc:creator>
  <cp:lastModifiedBy>EFEF77</cp:lastModifiedBy>
  <cp:revision>9</cp:revision>
  <dcterms:created xsi:type="dcterms:W3CDTF">2019-11-16T12:41:00Z</dcterms:created>
  <dcterms:modified xsi:type="dcterms:W3CDTF">2019-11-18T09:02:00Z</dcterms:modified>
</cp:coreProperties>
</file>